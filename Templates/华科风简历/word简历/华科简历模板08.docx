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8A12" w14:textId="1C2E7BDD" w:rsidR="007D54A0" w:rsidRPr="008C4A0E" w:rsidRDefault="009B2B8D" w:rsidP="008C4A0E">
      <w:pPr>
        <w:tabs>
          <w:tab w:val="right" w:pos="3104"/>
        </w:tabs>
        <w:spacing w:line="240" w:lineRule="exact"/>
        <w:ind w:firstLineChars="100" w:firstLine="210"/>
        <w:rPr>
          <w:rFonts w:ascii="微软雅黑" w:eastAsia="微软雅黑" w:hAnsi="微软雅黑"/>
          <w:b/>
          <w:color w:val="808080" w:themeColor="background1" w:themeShade="80"/>
          <w:szCs w:val="18"/>
        </w:rPr>
      </w:pPr>
      <w:r>
        <w:rPr>
          <w:rFonts w:ascii="微软雅黑" w:eastAsia="微软雅黑" w:hAnsi="微软雅黑"/>
          <w:b/>
          <w:noProof/>
          <w:color w:val="FFFFFF" w:themeColor="background1"/>
          <w:szCs w:val="18"/>
        </w:rPr>
        <w:drawing>
          <wp:anchor distT="0" distB="0" distL="114300" distR="114300" simplePos="0" relativeHeight="251655167" behindDoc="1" locked="0" layoutInCell="1" allowOverlap="1" wp14:anchorId="6DD3676A" wp14:editId="423AC8DB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7560310" cy="10689590"/>
            <wp:effectExtent l="0" t="0" r="2540" b="0"/>
            <wp:wrapNone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AFD">
        <w:rPr>
          <w:rFonts w:ascii="微软雅黑" w:eastAsia="微软雅黑" w:hAnsi="微软雅黑"/>
          <w:b/>
          <w:noProof/>
          <w:color w:val="FFFFFF" w:themeColor="background1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4D5B9" wp14:editId="0C264836">
                <wp:simplePos x="0" y="0"/>
                <wp:positionH relativeFrom="column">
                  <wp:posOffset>659130</wp:posOffset>
                </wp:positionH>
                <wp:positionV relativeFrom="paragraph">
                  <wp:posOffset>-436499</wp:posOffset>
                </wp:positionV>
                <wp:extent cx="0" cy="250722"/>
                <wp:effectExtent l="0" t="0" r="38100" b="3556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2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A3897" id="直接连接符 6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-34.35pt" to="51.9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" strokecolor="#c00000" strokeweight="2pt">
                <v:stroke joinstyle="miter"/>
              </v:line>
            </w:pict>
          </mc:Fallback>
        </mc:AlternateContent>
      </w:r>
      <w:r w:rsidR="0034627D" w:rsidRPr="008C4A0E">
        <w:rPr>
          <w:rFonts w:ascii="微软雅黑" w:eastAsia="微软雅黑" w:hAnsi="微软雅黑"/>
          <w:b/>
          <w:color w:val="808080" w:themeColor="background1" w:themeShade="80"/>
          <w:szCs w:val="18"/>
        </w:rPr>
        <w:t xml:space="preserve"> </w:t>
      </w:r>
    </w:p>
    <w:tbl>
      <w:tblPr>
        <w:tblpPr w:leftFromText="180" w:rightFromText="180" w:vertAnchor="text" w:horzAnchor="page" w:tblpX="3147" w:tblpY="56"/>
        <w:tblW w:w="8013" w:type="dxa"/>
        <w:tblLayout w:type="fixed"/>
        <w:tblCellMar>
          <w:top w:w="144" w:type="dxa"/>
          <w:left w:w="14" w:type="dxa"/>
          <w:bottom w:w="58" w:type="dxa"/>
          <w:right w:w="0" w:type="dxa"/>
        </w:tblCellMar>
        <w:tblLook w:val="0000" w:firstRow="0" w:lastRow="0" w:firstColumn="0" w:lastColumn="0" w:noHBand="0" w:noVBand="0"/>
      </w:tblPr>
      <w:tblGrid>
        <w:gridCol w:w="8013"/>
      </w:tblGrid>
      <w:tr w:rsidR="00CF33B1" w:rsidRPr="00D123A9" w14:paraId="573684AF" w14:textId="77777777" w:rsidTr="00172EBF">
        <w:trPr>
          <w:cantSplit/>
          <w:trHeight w:val="565"/>
        </w:trPr>
        <w:tc>
          <w:tcPr>
            <w:tcW w:w="8013" w:type="dxa"/>
          </w:tcPr>
          <w:p w14:paraId="0288DA97" w14:textId="77777777" w:rsidR="00CF33B1" w:rsidRPr="00D123A9" w:rsidRDefault="00CF33B1" w:rsidP="001D4414">
            <w:pPr>
              <w:ind w:firstLineChars="50" w:firstLine="18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239E8">
              <w:rPr>
                <w:rFonts w:ascii="微软雅黑" w:eastAsia="微软雅黑" w:hAnsi="微软雅黑" w:hint="eastAsia"/>
                <w:b/>
                <w:color w:val="C00000"/>
                <w:sz w:val="36"/>
                <w:szCs w:val="26"/>
              </w:rPr>
              <w:t>个人评价</w:t>
            </w:r>
          </w:p>
        </w:tc>
      </w:tr>
      <w:tr w:rsidR="00CF33B1" w:rsidRPr="008C4A0E" w14:paraId="1222D719" w14:textId="77777777" w:rsidTr="00172EBF">
        <w:trPr>
          <w:cantSplit/>
          <w:trHeight w:val="771"/>
        </w:trPr>
        <w:tc>
          <w:tcPr>
            <w:tcW w:w="8013" w:type="dxa"/>
          </w:tcPr>
          <w:p w14:paraId="618CFF66" w14:textId="78E8000E" w:rsidR="00CF33B1" w:rsidRDefault="00CF33B1" w:rsidP="001D4414">
            <w:pPr>
              <w:tabs>
                <w:tab w:val="right" w:pos="3104"/>
              </w:tabs>
              <w:spacing w:line="240" w:lineRule="exact"/>
              <w:ind w:leftChars="100" w:left="210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8C4A0E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XXXXXXXXXXXXXXXXXXXXXXXXXXXXXXXXXXXXXXXXXXXXXXXXXXXXXXXXXXXXXXXXXXXXXXXXXXXXXXXXXXXXXXXXXXXXXXXXXXXXXXXXXXXXXXXXXXXXXXXXXXXXXXXXXXXXXXXXXXXXXXXXXXXXXXXXXXXXXXXXXXXXXXX（所获荣誉）</w:t>
            </w:r>
          </w:p>
          <w:p w14:paraId="792EC404" w14:textId="77777777" w:rsidR="00CF33B1" w:rsidRPr="008C4A0E" w:rsidRDefault="00EC5EFA" w:rsidP="001D4414">
            <w:pPr>
              <w:tabs>
                <w:tab w:val="right" w:pos="3104"/>
              </w:tabs>
              <w:spacing w:line="240" w:lineRule="exact"/>
              <w:ind w:leftChars="100" w:left="210"/>
              <w:rPr>
                <w:rFonts w:ascii="微软雅黑" w:eastAsia="微软雅黑" w:hAnsi="微软雅黑"/>
                <w:b/>
                <w:color w:val="808080" w:themeColor="background1" w:themeShade="80"/>
                <w:szCs w:val="18"/>
              </w:rPr>
            </w:pPr>
            <w:r>
              <w:rPr>
                <w:rFonts w:ascii="微软雅黑" w:eastAsia="微软雅黑" w:hAnsi="微软雅黑"/>
                <w:b/>
                <w:noProof/>
                <w:color w:val="C00000"/>
                <w:sz w:val="3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CB9E1D" wp14:editId="4A7D844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189865</wp:posOffset>
                      </wp:positionV>
                      <wp:extent cx="5086985" cy="0"/>
                      <wp:effectExtent l="0" t="0" r="0" b="0"/>
                      <wp:wrapNone/>
                      <wp:docPr id="109" name="直接连接符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6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1E1E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291050" id="直接连接符 109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14.95pt" to="399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" strokecolor="#e1e1e1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3143" w:tblpY="2096"/>
        <w:tblW w:w="8013" w:type="dxa"/>
        <w:tblLayout w:type="fixed"/>
        <w:tblCellMar>
          <w:top w:w="144" w:type="dxa"/>
          <w:left w:w="14" w:type="dxa"/>
          <w:bottom w:w="58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608"/>
        <w:gridCol w:w="3700"/>
        <w:gridCol w:w="1004"/>
      </w:tblGrid>
      <w:tr w:rsidR="00CF33B1" w:rsidRPr="00D123A9" w14:paraId="44000BE0" w14:textId="77777777" w:rsidTr="00172EBF">
        <w:trPr>
          <w:cantSplit/>
          <w:trHeight w:val="771"/>
        </w:trPr>
        <w:tc>
          <w:tcPr>
            <w:tcW w:w="8013" w:type="dxa"/>
            <w:gridSpan w:val="4"/>
          </w:tcPr>
          <w:p w14:paraId="5DA2A77B" w14:textId="7A11F5FE" w:rsidR="00CF33B1" w:rsidRPr="00D123A9" w:rsidRDefault="00CF33B1" w:rsidP="00CF33B1">
            <w:pPr>
              <w:ind w:firstLineChars="50" w:firstLine="18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239E8">
              <w:rPr>
                <w:rFonts w:ascii="微软雅黑" w:eastAsia="微软雅黑" w:hAnsi="微软雅黑" w:hint="eastAsia"/>
                <w:b/>
                <w:color w:val="C00000"/>
                <w:sz w:val="36"/>
                <w:szCs w:val="26"/>
              </w:rPr>
              <w:t>教育背景</w:t>
            </w:r>
          </w:p>
        </w:tc>
      </w:tr>
      <w:tr w:rsidR="00CF33B1" w:rsidRPr="00D123A9" w14:paraId="7148599B" w14:textId="77777777" w:rsidTr="00172EBF">
        <w:trPr>
          <w:cantSplit/>
          <w:trHeight w:val="771"/>
        </w:trPr>
        <w:tc>
          <w:tcPr>
            <w:tcW w:w="1701" w:type="dxa"/>
            <w:tcBorders>
              <w:bottom w:val="single" w:sz="6" w:space="0" w:color="F0EFEB"/>
            </w:tcBorders>
          </w:tcPr>
          <w:p w14:paraId="50D46352" w14:textId="77777777" w:rsidR="00CF33B1" w:rsidRPr="00B70739" w:rsidRDefault="00CF33B1" w:rsidP="00CF33B1">
            <w:pPr>
              <w:tabs>
                <w:tab w:val="right" w:pos="3104"/>
              </w:tabs>
              <w:spacing w:line="240" w:lineRule="exact"/>
              <w:ind w:firstLineChars="100" w:firstLine="210"/>
              <w:rPr>
                <w:rFonts w:ascii="微软雅黑" w:eastAsia="微软雅黑" w:hAnsi="微软雅黑"/>
                <w:b/>
                <w:color w:val="808080" w:themeColor="background1" w:themeShade="80"/>
                <w:szCs w:val="18"/>
              </w:rPr>
            </w:pPr>
            <w:r w:rsidRPr="00B70739">
              <w:rPr>
                <w:rFonts w:ascii="微软雅黑" w:eastAsia="微软雅黑" w:hAnsi="微软雅黑"/>
                <w:b/>
                <w:color w:val="808080" w:themeColor="background1" w:themeShade="80"/>
                <w:szCs w:val="18"/>
              </w:rPr>
              <w:t>2017</w:t>
            </w:r>
            <w:r w:rsidRPr="00B70739">
              <w:rPr>
                <w:rFonts w:ascii="微软雅黑" w:eastAsia="微软雅黑" w:hAnsi="微软雅黑" w:hint="eastAsia"/>
                <w:b/>
                <w:color w:val="808080" w:themeColor="background1" w:themeShade="80"/>
                <w:szCs w:val="18"/>
              </w:rPr>
              <w:t>-</w:t>
            </w:r>
            <w:r w:rsidRPr="00B70739">
              <w:rPr>
                <w:rFonts w:ascii="微软雅黑" w:eastAsia="微软雅黑" w:hAnsi="微软雅黑"/>
                <w:b/>
                <w:color w:val="808080" w:themeColor="background1" w:themeShade="80"/>
                <w:szCs w:val="18"/>
              </w:rPr>
              <w:t>2019</w:t>
            </w:r>
          </w:p>
        </w:tc>
        <w:tc>
          <w:tcPr>
            <w:tcW w:w="1608" w:type="dxa"/>
            <w:tcBorders>
              <w:bottom w:val="single" w:sz="6" w:space="0" w:color="F0EFEB"/>
            </w:tcBorders>
          </w:tcPr>
          <w:p w14:paraId="7EF31D8C" w14:textId="77777777" w:rsidR="00CF33B1" w:rsidRPr="00CE0C63" w:rsidRDefault="00CF33B1" w:rsidP="00CF33B1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华中科技大学</w:t>
            </w:r>
          </w:p>
        </w:tc>
        <w:tc>
          <w:tcPr>
            <w:tcW w:w="3700" w:type="dxa"/>
            <w:tcBorders>
              <w:bottom w:val="single" w:sz="6" w:space="0" w:color="F0EFEB"/>
            </w:tcBorders>
          </w:tcPr>
          <w:p w14:paraId="4FC17F1E" w14:textId="07FDFE4E" w:rsidR="00CF33B1" w:rsidRPr="00D15B3B" w:rsidRDefault="00CF33B1" w:rsidP="00CF33B1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理学硕士：</w:t>
            </w:r>
            <w:r w:rsidRPr="00D15B3B">
              <w:rPr>
                <w:rFonts w:ascii="微软雅黑" w:eastAsia="微软雅黑" w:hAnsi="微软雅黑"/>
                <w:sz w:val="16"/>
                <w:szCs w:val="18"/>
              </w:rPr>
              <w:t>XX</w:t>
            </w: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专业</w:t>
            </w:r>
            <w:bookmarkStart w:id="0" w:name="_GoBack"/>
            <w:bookmarkEnd w:id="0"/>
          </w:p>
          <w:p w14:paraId="4D367418" w14:textId="77777777" w:rsidR="00CF33B1" w:rsidRPr="00D123A9" w:rsidRDefault="00CF33B1" w:rsidP="00CF33B1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（所获荣誉）</w:t>
            </w:r>
          </w:p>
        </w:tc>
        <w:tc>
          <w:tcPr>
            <w:tcW w:w="1004" w:type="dxa"/>
            <w:tcBorders>
              <w:bottom w:val="single" w:sz="6" w:space="0" w:color="F0EFEB"/>
            </w:tcBorders>
          </w:tcPr>
          <w:p w14:paraId="3D10A086" w14:textId="77777777" w:rsidR="00CF33B1" w:rsidRPr="00D123A9" w:rsidRDefault="00CF33B1" w:rsidP="00CF33B1">
            <w:pPr>
              <w:spacing w:line="240" w:lineRule="exact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GPA:</w:t>
            </w:r>
          </w:p>
          <w:p w14:paraId="41EB0C6C" w14:textId="77777777" w:rsidR="00CF33B1" w:rsidRPr="00D123A9" w:rsidRDefault="00CF33B1" w:rsidP="00CF33B1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3.67/4.00</w:t>
            </w:r>
          </w:p>
        </w:tc>
      </w:tr>
      <w:tr w:rsidR="00CF33B1" w:rsidRPr="00D123A9" w14:paraId="033A1602" w14:textId="77777777" w:rsidTr="00172EBF">
        <w:trPr>
          <w:cantSplit/>
          <w:trHeight w:val="771"/>
        </w:trPr>
        <w:tc>
          <w:tcPr>
            <w:tcW w:w="1701" w:type="dxa"/>
            <w:tcBorders>
              <w:top w:val="single" w:sz="6" w:space="0" w:color="F0EFEB"/>
            </w:tcBorders>
          </w:tcPr>
          <w:p w14:paraId="7FA28F5C" w14:textId="39A14A58" w:rsidR="00CF33B1" w:rsidRPr="00B70739" w:rsidRDefault="00EC5EFA" w:rsidP="007B7049">
            <w:pPr>
              <w:tabs>
                <w:tab w:val="right" w:pos="3104"/>
              </w:tabs>
              <w:spacing w:line="240" w:lineRule="exact"/>
              <w:ind w:firstLineChars="100" w:firstLine="210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r w:rsidRPr="007B7049">
              <w:rPr>
                <w:rFonts w:ascii="微软雅黑" w:eastAsia="微软雅黑" w:hAnsi="微软雅黑"/>
                <w:b/>
                <w:noProof/>
                <w:color w:val="808080" w:themeColor="background1" w:themeShade="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1B1A40" wp14:editId="5CCAE8D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630101</wp:posOffset>
                      </wp:positionV>
                      <wp:extent cx="5086985" cy="0"/>
                      <wp:effectExtent l="0" t="0" r="0" b="0"/>
                      <wp:wrapNone/>
                      <wp:docPr id="113" name="直接连接符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6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1E1E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E86550" id="直接连接符 113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49.6pt" to="399.9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" strokecolor="#e1e1e1" strokeweight="1pt">
                      <v:stroke joinstyle="miter"/>
                    </v:line>
                  </w:pict>
                </mc:Fallback>
              </mc:AlternateContent>
            </w:r>
            <w:r w:rsidR="00CF33B1" w:rsidRPr="00B70739">
              <w:rPr>
                <w:rFonts w:ascii="微软雅黑" w:eastAsia="微软雅黑" w:hAnsi="微软雅黑"/>
                <w:b/>
                <w:color w:val="808080" w:themeColor="background1" w:themeShade="80"/>
                <w:szCs w:val="18"/>
              </w:rPr>
              <w:t>201</w:t>
            </w:r>
            <w:r w:rsidR="007B7049">
              <w:rPr>
                <w:rFonts w:ascii="微软雅黑" w:eastAsia="微软雅黑" w:hAnsi="微软雅黑"/>
                <w:b/>
                <w:color w:val="808080" w:themeColor="background1" w:themeShade="80"/>
                <w:szCs w:val="18"/>
              </w:rPr>
              <w:t>3</w:t>
            </w:r>
            <w:r w:rsidR="00CF33B1" w:rsidRPr="00B70739">
              <w:rPr>
                <w:rFonts w:ascii="微软雅黑" w:eastAsia="微软雅黑" w:hAnsi="微软雅黑" w:hint="eastAsia"/>
                <w:b/>
                <w:color w:val="808080" w:themeColor="background1" w:themeShade="80"/>
                <w:szCs w:val="18"/>
              </w:rPr>
              <w:t>-</w:t>
            </w:r>
            <w:r w:rsidR="00CF33B1" w:rsidRPr="00B70739">
              <w:rPr>
                <w:rFonts w:ascii="微软雅黑" w:eastAsia="微软雅黑" w:hAnsi="微软雅黑"/>
                <w:b/>
                <w:color w:val="808080" w:themeColor="background1" w:themeShade="80"/>
                <w:szCs w:val="18"/>
              </w:rPr>
              <w:t>201</w:t>
            </w:r>
            <w:r w:rsidR="007B7049">
              <w:rPr>
                <w:rFonts w:ascii="微软雅黑" w:eastAsia="微软雅黑" w:hAnsi="微软雅黑"/>
                <w:b/>
                <w:color w:val="808080" w:themeColor="background1" w:themeShade="80"/>
                <w:szCs w:val="18"/>
              </w:rPr>
              <w:t>7</w:t>
            </w:r>
          </w:p>
        </w:tc>
        <w:tc>
          <w:tcPr>
            <w:tcW w:w="1608" w:type="dxa"/>
            <w:tcBorders>
              <w:top w:val="single" w:sz="6" w:space="0" w:color="F0EFEB"/>
            </w:tcBorders>
          </w:tcPr>
          <w:p w14:paraId="1A62A699" w14:textId="77777777" w:rsidR="00CF33B1" w:rsidRPr="00CE0C63" w:rsidRDefault="00CF33B1" w:rsidP="00CF33B1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华中科技大学</w:t>
            </w:r>
          </w:p>
        </w:tc>
        <w:tc>
          <w:tcPr>
            <w:tcW w:w="3700" w:type="dxa"/>
            <w:tcBorders>
              <w:top w:val="single" w:sz="6" w:space="0" w:color="F0EFEB"/>
            </w:tcBorders>
          </w:tcPr>
          <w:p w14:paraId="559DFDE5" w14:textId="59170310" w:rsidR="00CF33B1" w:rsidRPr="00D15B3B" w:rsidRDefault="00CF33B1" w:rsidP="00CF33B1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理学</w:t>
            </w:r>
            <w:r w:rsidR="007B7049">
              <w:rPr>
                <w:rFonts w:ascii="微软雅黑" w:eastAsia="微软雅黑" w:hAnsi="微软雅黑" w:hint="eastAsia"/>
                <w:sz w:val="16"/>
                <w:szCs w:val="18"/>
              </w:rPr>
              <w:t>学</w:t>
            </w: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士：</w:t>
            </w:r>
            <w:r w:rsidRPr="00D15B3B">
              <w:rPr>
                <w:rFonts w:ascii="微软雅黑" w:eastAsia="微软雅黑" w:hAnsi="微软雅黑"/>
                <w:sz w:val="16"/>
                <w:szCs w:val="18"/>
              </w:rPr>
              <w:t>XX</w:t>
            </w:r>
            <w:r w:rsidRPr="00D15B3B">
              <w:rPr>
                <w:rFonts w:ascii="微软雅黑" w:eastAsia="微软雅黑" w:hAnsi="微软雅黑" w:hint="eastAsia"/>
                <w:sz w:val="16"/>
                <w:szCs w:val="18"/>
              </w:rPr>
              <w:t>专业</w:t>
            </w:r>
          </w:p>
          <w:p w14:paraId="29220A84" w14:textId="77777777" w:rsidR="00CF33B1" w:rsidRPr="00D123A9" w:rsidRDefault="00CF33B1" w:rsidP="00CF33B1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ABABAB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（所获荣誉）</w:t>
            </w:r>
          </w:p>
        </w:tc>
        <w:tc>
          <w:tcPr>
            <w:tcW w:w="1004" w:type="dxa"/>
            <w:tcBorders>
              <w:top w:val="single" w:sz="6" w:space="0" w:color="F0EFEB"/>
            </w:tcBorders>
          </w:tcPr>
          <w:p w14:paraId="19FA3901" w14:textId="77777777" w:rsidR="00CF33B1" w:rsidRPr="00D123A9" w:rsidRDefault="00CF33B1" w:rsidP="00CF33B1">
            <w:pPr>
              <w:spacing w:line="240" w:lineRule="exact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GPA:</w:t>
            </w:r>
          </w:p>
          <w:p w14:paraId="2F69A70B" w14:textId="77777777" w:rsidR="00CF33B1" w:rsidRPr="00D123A9" w:rsidRDefault="00CF33B1" w:rsidP="00CF33B1">
            <w:pPr>
              <w:spacing w:line="240" w:lineRule="exact"/>
              <w:jc w:val="left"/>
              <w:rPr>
                <w:rFonts w:ascii="微软雅黑" w:eastAsia="微软雅黑" w:hAnsi="微软雅黑"/>
              </w:rPr>
            </w:pPr>
            <w:r w:rsidRPr="00D123A9">
              <w:rPr>
                <w:rFonts w:ascii="微软雅黑" w:eastAsia="微软雅黑" w:hAnsi="微软雅黑"/>
                <w:b/>
                <w:sz w:val="18"/>
                <w:szCs w:val="18"/>
              </w:rPr>
              <w:t>3.67/4.00</w:t>
            </w:r>
          </w:p>
        </w:tc>
      </w:tr>
    </w:tbl>
    <w:tbl>
      <w:tblPr>
        <w:tblpPr w:leftFromText="180" w:rightFromText="180" w:vertAnchor="text" w:horzAnchor="margin" w:tblpY="11539"/>
        <w:tblOverlap w:val="never"/>
        <w:tblW w:w="0" w:type="auto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84"/>
        <w:gridCol w:w="1134"/>
        <w:gridCol w:w="1134"/>
      </w:tblGrid>
      <w:tr w:rsidR="001D4414" w14:paraId="194A406B" w14:textId="77777777" w:rsidTr="001D4414">
        <w:trPr>
          <w:trHeight w:val="566"/>
        </w:trPr>
        <w:tc>
          <w:tcPr>
            <w:tcW w:w="284" w:type="dxa"/>
          </w:tcPr>
          <w:p w14:paraId="666B095D" w14:textId="77777777" w:rsidR="001D4414" w:rsidRPr="00090C17" w:rsidRDefault="001D4414" w:rsidP="001D4414">
            <w:pPr>
              <w:spacing w:line="276" w:lineRule="auto"/>
              <w:jc w:val="left"/>
              <w:rPr>
                <w:rFonts w:ascii="微软雅黑" w:eastAsia="微软雅黑" w:hAnsi="微软雅黑"/>
                <w:b/>
                <w:sz w:val="36"/>
                <w:szCs w:val="36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3532F4C" w14:textId="77777777" w:rsidR="001D4414" w:rsidRPr="00B04A43" w:rsidRDefault="001D4414" w:rsidP="001D4414">
            <w:pPr>
              <w:spacing w:line="276" w:lineRule="auto"/>
              <w:jc w:val="left"/>
              <w:rPr>
                <w:sz w:val="36"/>
                <w:szCs w:val="36"/>
              </w:rPr>
            </w:pPr>
            <w:r w:rsidRPr="001D4414">
              <w:rPr>
                <w:rFonts w:ascii="微软雅黑" w:eastAsia="微软雅黑" w:hAnsi="微软雅黑" w:hint="eastAsia"/>
                <w:b/>
                <w:color w:val="343A6A"/>
                <w:sz w:val="36"/>
                <w:szCs w:val="36"/>
              </w:rPr>
              <w:t>语言能力</w:t>
            </w:r>
          </w:p>
        </w:tc>
      </w:tr>
      <w:tr w:rsidR="001D4414" w14:paraId="10FB4C04" w14:textId="77777777" w:rsidTr="00CE0C63">
        <w:trPr>
          <w:trHeight w:val="1899"/>
        </w:trPr>
        <w:tc>
          <w:tcPr>
            <w:tcW w:w="284" w:type="dxa"/>
          </w:tcPr>
          <w:p w14:paraId="5095F920" w14:textId="77777777" w:rsidR="001D4414" w:rsidRPr="001D2569" w:rsidRDefault="001D4414" w:rsidP="001D4414">
            <w:pPr>
              <w:rPr>
                <w:b/>
                <w:color w:val="59A287"/>
              </w:rPr>
            </w:pPr>
          </w:p>
        </w:tc>
        <w:tc>
          <w:tcPr>
            <w:tcW w:w="1134" w:type="dxa"/>
            <w:tcBorders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4831991" w14:textId="77777777" w:rsidR="001D4414" w:rsidRPr="001D4414" w:rsidRDefault="001D4414" w:rsidP="001D4414">
            <w:pPr>
              <w:rPr>
                <w:b/>
              </w:rPr>
            </w:pPr>
            <w:r w:rsidRPr="001D4414">
              <w:rPr>
                <w:b/>
              </w:rPr>
              <w:t>English</w:t>
            </w:r>
          </w:p>
          <w:p w14:paraId="54789A74" w14:textId="77777777" w:rsidR="001D4414" w:rsidRPr="001D4414" w:rsidRDefault="001D4414" w:rsidP="001D4414">
            <w:pPr>
              <w:rPr>
                <w:rFonts w:ascii="Helvetica" w:hAnsi="Helvetica"/>
                <w:b/>
                <w:color w:val="808080" w:themeColor="background1" w:themeShade="80"/>
                <w:sz w:val="56"/>
                <w:szCs w:val="56"/>
              </w:rPr>
            </w:pPr>
            <w:r w:rsidRPr="001D4414">
              <w:rPr>
                <w:rFonts w:ascii="Helvetica" w:hAnsi="Helvetica"/>
                <w:b/>
                <w:color w:val="808080" w:themeColor="background1" w:themeShade="80"/>
                <w:sz w:val="56"/>
                <w:szCs w:val="56"/>
              </w:rPr>
              <w:t>5</w:t>
            </w:r>
          </w:p>
          <w:p w14:paraId="31CA389F" w14:textId="77777777" w:rsidR="001D4414" w:rsidRPr="001D2569" w:rsidRDefault="001D4414" w:rsidP="001D4414">
            <w:pPr>
              <w:spacing w:line="276" w:lineRule="auto"/>
              <w:rPr>
                <w:b/>
                <w:color w:val="59A287"/>
                <w:sz w:val="16"/>
                <w:szCs w:val="16"/>
              </w:rPr>
            </w:pP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802496" wp14:editId="720893C9">
                      <wp:extent cx="64135" cy="64135"/>
                      <wp:effectExtent l="0" t="0" r="0" b="0"/>
                      <wp:docPr id="32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4E6210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" fillcolor="#343a6a" stroked="f">
                      <w10:anchorlock/>
                    </v:shape>
                  </w:pict>
                </mc:Fallback>
              </mc:AlternateContent>
            </w:r>
            <w:r w:rsidRPr="001D4414">
              <w:rPr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E1A8B9E" wp14:editId="6B6B0124">
                      <wp:extent cx="64135" cy="64135"/>
                      <wp:effectExtent l="0" t="0" r="0" b="0"/>
                      <wp:docPr id="227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2C05B4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" fillcolor="#343a6a" stroked="f">
                      <w10:anchorlock/>
                    </v:shape>
                  </w:pict>
                </mc:Fallback>
              </mc:AlternateContent>
            </w:r>
            <w:r>
              <w:rPr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17ACA1" wp14:editId="3E465B5B">
                      <wp:extent cx="64135" cy="64135"/>
                      <wp:effectExtent l="0" t="0" r="0" b="0"/>
                      <wp:docPr id="228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169FCF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" fillcolor="#343a6a" stroked="f">
                      <w10:anchorlock/>
                    </v:shape>
                  </w:pict>
                </mc:Fallback>
              </mc:AlternateContent>
            </w:r>
            <w:r>
              <w:rPr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B74C0" wp14:editId="1A2AA732">
                      <wp:extent cx="64135" cy="64135"/>
                      <wp:effectExtent l="0" t="0" r="0" b="0"/>
                      <wp:docPr id="229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47D017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" fillcolor="#343a6a" stroked="f">
                      <w10:anchorlock/>
                    </v:shape>
                  </w:pict>
                </mc:Fallback>
              </mc:AlternateContent>
            </w:r>
            <w:r>
              <w:rPr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5CDA8A" wp14:editId="1238D4E0">
                      <wp:extent cx="64135" cy="64135"/>
                      <wp:effectExtent l="0" t="0" r="0" b="0"/>
                      <wp:docPr id="230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11824C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" fillcolor="#343a6a" stroked="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center"/>
          </w:tcPr>
          <w:p w14:paraId="35EAF57E" w14:textId="77777777" w:rsidR="001D4414" w:rsidRPr="001D4414" w:rsidRDefault="001D4414" w:rsidP="001D4414">
            <w:pPr>
              <w:rPr>
                <w:b/>
              </w:rPr>
            </w:pPr>
            <w:r w:rsidRPr="001D4414">
              <w:rPr>
                <w:b/>
              </w:rPr>
              <w:t>Arabic</w:t>
            </w:r>
          </w:p>
          <w:p w14:paraId="11D8B26D" w14:textId="77777777" w:rsidR="001D4414" w:rsidRPr="001D4414" w:rsidRDefault="001D4414" w:rsidP="001D4414">
            <w:pPr>
              <w:rPr>
                <w:rFonts w:ascii="Helvetica" w:hAnsi="Helvetica"/>
                <w:b/>
                <w:color w:val="808080" w:themeColor="background1" w:themeShade="80"/>
                <w:sz w:val="16"/>
                <w:szCs w:val="16"/>
              </w:rPr>
            </w:pPr>
            <w:r w:rsidRPr="001D4414">
              <w:rPr>
                <w:rFonts w:ascii="Helvetica" w:hAnsi="Helvetica"/>
                <w:b/>
                <w:color w:val="808080" w:themeColor="background1" w:themeShade="80"/>
                <w:sz w:val="56"/>
                <w:szCs w:val="56"/>
              </w:rPr>
              <w:t>4</w:t>
            </w:r>
          </w:p>
          <w:p w14:paraId="4141B64C" w14:textId="77777777" w:rsidR="001D4414" w:rsidRPr="001D2569" w:rsidRDefault="001D4414" w:rsidP="001D4414">
            <w:pPr>
              <w:spacing w:line="276" w:lineRule="auto"/>
              <w:rPr>
                <w:b/>
                <w:color w:val="59A287"/>
                <w:sz w:val="16"/>
                <w:szCs w:val="16"/>
              </w:rPr>
            </w:pP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4B48DA" wp14:editId="4836A4DE">
                      <wp:extent cx="64135" cy="64135"/>
                      <wp:effectExtent l="0" t="0" r="0" b="0"/>
                      <wp:docPr id="231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341501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" fillcolor="#343a6a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5FB209" wp14:editId="393DF7DC">
                      <wp:extent cx="64135" cy="64135"/>
                      <wp:effectExtent l="0" t="0" r="0" b="0"/>
                      <wp:docPr id="232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E91608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" fillcolor="#343a6a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5A7EAD" wp14:editId="3FBA7ED3">
                      <wp:extent cx="64135" cy="64135"/>
                      <wp:effectExtent l="0" t="0" r="0" b="0"/>
                      <wp:docPr id="233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592135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" fillcolor="#343a6a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A04588" wp14:editId="4F986D4A">
                      <wp:extent cx="64135" cy="64135"/>
                      <wp:effectExtent l="0" t="0" r="0" b="0"/>
                      <wp:docPr id="234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63377F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" fillcolor="#343a6a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58587" wp14:editId="5A00571F">
                      <wp:extent cx="64135" cy="64135"/>
                      <wp:effectExtent l="7620" t="5715" r="4445" b="6350"/>
                      <wp:docPr id="194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2C0E88" id="AutoShape 7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" fillcolor="#d8d8d8 [2732]" stroked="f">
                      <w10:anchorlock/>
                    </v:shape>
                  </w:pict>
                </mc:Fallback>
              </mc:AlternateContent>
            </w:r>
          </w:p>
        </w:tc>
      </w:tr>
      <w:tr w:rsidR="001D4414" w14:paraId="5BC41422" w14:textId="77777777" w:rsidTr="001D4414">
        <w:trPr>
          <w:trHeight w:val="986"/>
        </w:trPr>
        <w:tc>
          <w:tcPr>
            <w:tcW w:w="284" w:type="dxa"/>
          </w:tcPr>
          <w:p w14:paraId="139FF718" w14:textId="77777777" w:rsidR="001D4414" w:rsidRPr="001D2569" w:rsidRDefault="001D4414" w:rsidP="001D4414">
            <w:pPr>
              <w:rPr>
                <w:b/>
                <w:color w:val="59A287"/>
              </w:rPr>
            </w:pPr>
          </w:p>
        </w:tc>
        <w:tc>
          <w:tcPr>
            <w:tcW w:w="1134" w:type="dxa"/>
            <w:tcBorders>
              <w:top w:val="single" w:sz="2" w:space="0" w:color="BFBFBF" w:themeColor="background1" w:themeShade="BF"/>
              <w:left w:val="nil"/>
              <w:right w:val="single" w:sz="2" w:space="0" w:color="BFBFBF" w:themeColor="background1" w:themeShade="BF"/>
            </w:tcBorders>
            <w:vAlign w:val="center"/>
          </w:tcPr>
          <w:p w14:paraId="7AD70BB0" w14:textId="77777777" w:rsidR="001D4414" w:rsidRPr="001D4414" w:rsidRDefault="001D4414" w:rsidP="001D4414">
            <w:pPr>
              <w:rPr>
                <w:b/>
              </w:rPr>
            </w:pPr>
            <w:r w:rsidRPr="001D4414">
              <w:rPr>
                <w:b/>
              </w:rPr>
              <w:t>Persian</w:t>
            </w:r>
          </w:p>
          <w:p w14:paraId="26E85314" w14:textId="77777777" w:rsidR="001D4414" w:rsidRPr="001D4414" w:rsidRDefault="001D4414" w:rsidP="001D4414">
            <w:pPr>
              <w:rPr>
                <w:rFonts w:ascii="Helvetica" w:hAnsi="Helvetica"/>
                <w:b/>
                <w:color w:val="808080" w:themeColor="background1" w:themeShade="80"/>
                <w:sz w:val="16"/>
                <w:szCs w:val="16"/>
              </w:rPr>
            </w:pPr>
            <w:r w:rsidRPr="001D4414">
              <w:rPr>
                <w:rFonts w:ascii="Helvetica" w:hAnsi="Helvetica"/>
                <w:b/>
                <w:color w:val="808080" w:themeColor="background1" w:themeShade="80"/>
                <w:sz w:val="56"/>
                <w:szCs w:val="56"/>
              </w:rPr>
              <w:t>1</w:t>
            </w:r>
          </w:p>
          <w:p w14:paraId="39C7EEB9" w14:textId="77777777" w:rsidR="001D4414" w:rsidRPr="001D2569" w:rsidRDefault="001D4414" w:rsidP="001D4414">
            <w:pPr>
              <w:spacing w:line="276" w:lineRule="auto"/>
              <w:rPr>
                <w:b/>
                <w:color w:val="59A287"/>
                <w:sz w:val="16"/>
                <w:szCs w:val="16"/>
              </w:rPr>
            </w:pP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EF1C9E7" wp14:editId="7CDB97A7">
                      <wp:extent cx="64135" cy="64135"/>
                      <wp:effectExtent l="0" t="0" r="0" b="0"/>
                      <wp:docPr id="235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82ADF0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" fillcolor="#343a6a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5E1B9" wp14:editId="6CC13A04">
                      <wp:extent cx="64135" cy="64135"/>
                      <wp:effectExtent l="635" t="635" r="1905" b="1905"/>
                      <wp:docPr id="19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300FA" id="AutoShape 77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N2Lf7aUAgAAMQUAAA4AAAAAAAAAAAAAAAAALgIAAGRycy9lMm9Eb2MueG1sUEsBAi0A&#10;FAAGAAgAAAAhAGKz6H3XAAAAAwEAAA8AAAAAAAAAAAAAAAAA7gQAAGRycy9kb3ducmV2LnhtbFBL&#10;BQYAAAAABAAEAPMAAADyBQAAAAA=&#10;" fillcolor="#d8d8d8 [273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DB940D" wp14:editId="41CBA671">
                      <wp:extent cx="64135" cy="64135"/>
                      <wp:effectExtent l="4445" t="635" r="7620" b="1905"/>
                      <wp:docPr id="42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0B1020" id="AutoShape 76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" fillcolor="#d8d8d8 [273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BD1039" wp14:editId="3C242603">
                      <wp:extent cx="64135" cy="64135"/>
                      <wp:effectExtent l="8255" t="635" r="3810" b="1905"/>
                      <wp:docPr id="43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836F58" id="AutoShape 75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" fillcolor="#d8d8d8 [273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3099F" wp14:editId="2824EC02">
                      <wp:extent cx="64135" cy="64135"/>
                      <wp:effectExtent l="2540" t="635" r="0" b="1905"/>
                      <wp:docPr id="44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80A0F0" id="AutoShape 74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AniVZeUAgAAMQUAAA4AAAAAAAAAAAAAAAAALgIAAGRycy9lMm9Eb2MueG1sUEsBAi0A&#10;FAAGAAgAAAAhAGKz6H3XAAAAAwEAAA8AAAAAAAAAAAAAAAAA7gQAAGRycy9kb3ducmV2LnhtbFBL&#10;BQYAAAAABAAEAPMAAADyBQAAAAA=&#10;" fillcolor="#d8d8d8 [2732]" stroked="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</w:tcBorders>
            <w:vAlign w:val="center"/>
          </w:tcPr>
          <w:p w14:paraId="461DFB7C" w14:textId="77777777" w:rsidR="001D4414" w:rsidRPr="001D4414" w:rsidRDefault="001D4414" w:rsidP="001D4414">
            <w:pPr>
              <w:rPr>
                <w:b/>
              </w:rPr>
            </w:pPr>
            <w:r w:rsidRPr="001D4414">
              <w:rPr>
                <w:b/>
              </w:rPr>
              <w:t>Spanish</w:t>
            </w:r>
          </w:p>
          <w:p w14:paraId="07459A71" w14:textId="77777777" w:rsidR="001D4414" w:rsidRPr="001D4414" w:rsidRDefault="001D4414" w:rsidP="001D4414">
            <w:pPr>
              <w:rPr>
                <w:rFonts w:ascii="Helvetica" w:hAnsi="Helvetica"/>
                <w:b/>
                <w:color w:val="808080" w:themeColor="background1" w:themeShade="80"/>
                <w:sz w:val="16"/>
                <w:szCs w:val="16"/>
              </w:rPr>
            </w:pPr>
            <w:r w:rsidRPr="001D4414">
              <w:rPr>
                <w:rFonts w:ascii="Helvetica" w:hAnsi="Helvetica"/>
                <w:b/>
                <w:color w:val="808080" w:themeColor="background1" w:themeShade="80"/>
                <w:sz w:val="56"/>
                <w:szCs w:val="56"/>
              </w:rPr>
              <w:t>3</w:t>
            </w:r>
          </w:p>
          <w:p w14:paraId="1442A517" w14:textId="77777777" w:rsidR="001D4414" w:rsidRPr="001D2569" w:rsidRDefault="001D4414" w:rsidP="001D4414">
            <w:pPr>
              <w:spacing w:line="276" w:lineRule="auto"/>
              <w:rPr>
                <w:b/>
                <w:color w:val="59A287"/>
                <w:sz w:val="16"/>
                <w:szCs w:val="16"/>
              </w:rPr>
            </w:pP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7EDB00" wp14:editId="3CA45369">
                      <wp:extent cx="64135" cy="64135"/>
                      <wp:effectExtent l="0" t="0" r="0" b="0"/>
                      <wp:docPr id="236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076D00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" fillcolor="#343a6a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20B6C5" wp14:editId="0D104BF5">
                      <wp:extent cx="64135" cy="64135"/>
                      <wp:effectExtent l="0" t="0" r="0" b="0"/>
                      <wp:docPr id="237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DB8B5F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" fillcolor="#343a6a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4414">
              <w:rPr>
                <w:b/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3EA5CF" wp14:editId="0F6BCBB2">
                      <wp:extent cx="64135" cy="64135"/>
                      <wp:effectExtent l="0" t="0" r="0" b="0"/>
                      <wp:docPr id="238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43A6A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D8DA69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" fillcolor="#343a6a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7228CE" wp14:editId="77944910">
                      <wp:extent cx="64135" cy="64135"/>
                      <wp:effectExtent l="3810" t="635" r="8255" b="1905"/>
                      <wp:docPr id="4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B8F0A0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GGSxaeUAgAAMQUAAA4AAAAAAAAAAAAAAAAALgIAAGRycy9lMm9Eb2MueG1sUEsBAi0A&#10;FAAGAAgAAAAhAGKz6H3XAAAAAwEAAA8AAAAAAAAAAAAAAAAA7gQAAGRycy9kb3ducmV2LnhtbFBL&#10;BQYAAAAABAAEAPMAAADyBQAAAAA=&#10;" fillcolor="#d8d8d8 [273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C3F00A" wp14:editId="0DDC619D">
                      <wp:extent cx="64135" cy="64135"/>
                      <wp:effectExtent l="7620" t="635" r="4445" b="1905"/>
                      <wp:docPr id="4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DB2782" id="AutoShape 6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" fillcolor="#d8d8d8 [2732]" stroked="f"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3143" w:tblpY="5341"/>
        <w:tblW w:w="8013" w:type="dxa"/>
        <w:tblLayout w:type="fixed"/>
        <w:tblCellMar>
          <w:top w:w="144" w:type="dxa"/>
          <w:left w:w="14" w:type="dxa"/>
          <w:bottom w:w="58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608"/>
        <w:gridCol w:w="3700"/>
        <w:gridCol w:w="1004"/>
      </w:tblGrid>
      <w:tr w:rsidR="00EC5EFA" w:rsidRPr="00D123A9" w14:paraId="57A9D70C" w14:textId="77777777" w:rsidTr="00CE0C63">
        <w:trPr>
          <w:cantSplit/>
          <w:trHeight w:val="771"/>
        </w:trPr>
        <w:tc>
          <w:tcPr>
            <w:tcW w:w="8013" w:type="dxa"/>
            <w:gridSpan w:val="4"/>
          </w:tcPr>
          <w:p w14:paraId="0C453FB6" w14:textId="0061F1B7" w:rsidR="00EC5EFA" w:rsidRPr="00D123A9" w:rsidRDefault="00EC5EFA" w:rsidP="00CE0C63">
            <w:pPr>
              <w:ind w:firstLineChars="50" w:firstLine="18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D4414">
              <w:rPr>
                <w:rFonts w:ascii="微软雅黑" w:eastAsia="微软雅黑" w:hAnsi="微软雅黑" w:hint="eastAsia"/>
                <w:b/>
                <w:color w:val="C00000"/>
                <w:sz w:val="36"/>
                <w:szCs w:val="26"/>
              </w:rPr>
              <w:t>实习经历</w:t>
            </w:r>
          </w:p>
        </w:tc>
      </w:tr>
      <w:tr w:rsidR="00EC5EFA" w:rsidRPr="00D123A9" w14:paraId="676A3190" w14:textId="77777777" w:rsidTr="00CE0C63">
        <w:trPr>
          <w:cantSplit/>
          <w:trHeight w:val="771"/>
        </w:trPr>
        <w:tc>
          <w:tcPr>
            <w:tcW w:w="1701" w:type="dxa"/>
            <w:tcBorders>
              <w:bottom w:val="single" w:sz="6" w:space="0" w:color="F0EFEB"/>
            </w:tcBorders>
          </w:tcPr>
          <w:p w14:paraId="29ABCE76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10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  <w:p w14:paraId="3F1C5C4F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10"/>
              <w:rPr>
                <w:rFonts w:ascii="微软雅黑" w:eastAsia="微软雅黑" w:hAnsi="微软雅黑"/>
                <w:b/>
                <w:szCs w:val="18"/>
              </w:rPr>
            </w:pPr>
          </w:p>
        </w:tc>
        <w:tc>
          <w:tcPr>
            <w:tcW w:w="1608" w:type="dxa"/>
            <w:tcBorders>
              <w:bottom w:val="single" w:sz="6" w:space="0" w:color="F0EFEB"/>
            </w:tcBorders>
          </w:tcPr>
          <w:p w14:paraId="3E0E1B91" w14:textId="77777777" w:rsidR="00EC5EFA" w:rsidRPr="00CE0C63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14:paraId="3E444D7C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3700" w:type="dxa"/>
            <w:tcBorders>
              <w:bottom w:val="single" w:sz="6" w:space="0" w:color="F0EFEB"/>
            </w:tcBorders>
          </w:tcPr>
          <w:p w14:paraId="5D5D76A5" w14:textId="77777777" w:rsidR="00EC5EFA" w:rsidRPr="00172EBF" w:rsidRDefault="00EC5EFA" w:rsidP="00CE0C6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  <w:tc>
          <w:tcPr>
            <w:tcW w:w="1004" w:type="dxa"/>
            <w:tcBorders>
              <w:bottom w:val="single" w:sz="6" w:space="0" w:color="F0EFEB"/>
            </w:tcBorders>
          </w:tcPr>
          <w:p w14:paraId="659D87A8" w14:textId="37BBDDB7" w:rsidR="00EC5EFA" w:rsidRPr="00172EBF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color w:val="C00000"/>
              </w:rPr>
            </w:pPr>
            <w:r w:rsidRPr="00172EBF">
              <w:rPr>
                <w:rFonts w:ascii="微软雅黑" w:eastAsia="微软雅黑" w:hAnsi="微软雅黑"/>
                <w:b/>
                <w:color w:val="C00000"/>
                <w:sz w:val="20"/>
                <w:szCs w:val="18"/>
              </w:rPr>
              <w:t>XXXX.XX</w:t>
            </w:r>
          </w:p>
        </w:tc>
      </w:tr>
      <w:tr w:rsidR="00EC5EFA" w:rsidRPr="00D123A9" w14:paraId="3E8E302C" w14:textId="77777777" w:rsidTr="00CE0C63">
        <w:trPr>
          <w:cantSplit/>
          <w:trHeight w:val="771"/>
        </w:trPr>
        <w:tc>
          <w:tcPr>
            <w:tcW w:w="1701" w:type="dxa"/>
            <w:tcBorders>
              <w:top w:val="single" w:sz="6" w:space="0" w:color="F0EFEB"/>
              <w:bottom w:val="single" w:sz="6" w:space="0" w:color="F0EFEB"/>
            </w:tcBorders>
          </w:tcPr>
          <w:p w14:paraId="6FFC52FA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10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  <w:p w14:paraId="3E082FB7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00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single" w:sz="6" w:space="0" w:color="F0EFEB"/>
              <w:bottom w:val="single" w:sz="6" w:space="0" w:color="F0EFEB"/>
            </w:tcBorders>
          </w:tcPr>
          <w:p w14:paraId="5B1B52B9" w14:textId="77777777" w:rsidR="00EC5EFA" w:rsidRPr="00CE0C63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14:paraId="42417BD7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3700" w:type="dxa"/>
            <w:tcBorders>
              <w:top w:val="single" w:sz="6" w:space="0" w:color="F0EFEB"/>
              <w:bottom w:val="single" w:sz="6" w:space="0" w:color="F0EFEB"/>
            </w:tcBorders>
          </w:tcPr>
          <w:p w14:paraId="6538D1E0" w14:textId="77777777" w:rsidR="00EC5EFA" w:rsidRPr="00172EBF" w:rsidRDefault="00EC5EFA" w:rsidP="00CE0C6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  <w:tc>
          <w:tcPr>
            <w:tcW w:w="1004" w:type="dxa"/>
            <w:tcBorders>
              <w:top w:val="single" w:sz="6" w:space="0" w:color="F0EFEB"/>
              <w:bottom w:val="single" w:sz="6" w:space="0" w:color="F0EFEB"/>
            </w:tcBorders>
          </w:tcPr>
          <w:p w14:paraId="4FD8785C" w14:textId="48D6B179" w:rsidR="00EC5EFA" w:rsidRPr="00172EBF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color w:val="C00000"/>
              </w:rPr>
            </w:pPr>
            <w:r w:rsidRPr="00172EBF">
              <w:rPr>
                <w:rFonts w:ascii="微软雅黑" w:eastAsia="微软雅黑" w:hAnsi="微软雅黑"/>
                <w:b/>
                <w:color w:val="C00000"/>
                <w:sz w:val="20"/>
                <w:szCs w:val="18"/>
              </w:rPr>
              <w:t>XXXX.XX</w:t>
            </w:r>
          </w:p>
        </w:tc>
      </w:tr>
      <w:tr w:rsidR="00EC5EFA" w:rsidRPr="00D123A9" w14:paraId="5DF595A6" w14:textId="77777777" w:rsidTr="00CE0C63">
        <w:trPr>
          <w:cantSplit/>
          <w:trHeight w:val="771"/>
        </w:trPr>
        <w:tc>
          <w:tcPr>
            <w:tcW w:w="1701" w:type="dxa"/>
            <w:tcBorders>
              <w:top w:val="single" w:sz="6" w:space="0" w:color="F0EFEB"/>
              <w:bottom w:val="single" w:sz="6" w:space="0" w:color="F0EFEB"/>
            </w:tcBorders>
          </w:tcPr>
          <w:p w14:paraId="6FDADE26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10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  <w:p w14:paraId="3A8953A9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10"/>
              <w:rPr>
                <w:rFonts w:ascii="微软雅黑" w:eastAsia="微软雅黑" w:hAnsi="微软雅黑"/>
                <w:b/>
                <w:szCs w:val="18"/>
              </w:rPr>
            </w:pPr>
          </w:p>
        </w:tc>
        <w:tc>
          <w:tcPr>
            <w:tcW w:w="1608" w:type="dxa"/>
            <w:tcBorders>
              <w:top w:val="single" w:sz="6" w:space="0" w:color="F0EFEB"/>
              <w:bottom w:val="single" w:sz="6" w:space="0" w:color="F0EFEB"/>
            </w:tcBorders>
          </w:tcPr>
          <w:p w14:paraId="415B5DF9" w14:textId="77777777" w:rsidR="00EC5EFA" w:rsidRPr="00CE0C63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14:paraId="693102A7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3700" w:type="dxa"/>
            <w:tcBorders>
              <w:top w:val="single" w:sz="6" w:space="0" w:color="F0EFEB"/>
              <w:bottom w:val="single" w:sz="6" w:space="0" w:color="F0EFEB"/>
            </w:tcBorders>
          </w:tcPr>
          <w:p w14:paraId="183FC1C6" w14:textId="77777777" w:rsidR="00EC5EFA" w:rsidRPr="00172EBF" w:rsidRDefault="00EC5EFA" w:rsidP="00CE0C6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  <w:tc>
          <w:tcPr>
            <w:tcW w:w="1004" w:type="dxa"/>
            <w:tcBorders>
              <w:top w:val="single" w:sz="6" w:space="0" w:color="F0EFEB"/>
              <w:bottom w:val="single" w:sz="6" w:space="0" w:color="F0EFEB"/>
            </w:tcBorders>
          </w:tcPr>
          <w:p w14:paraId="60F97B21" w14:textId="77777777" w:rsidR="00EC5EFA" w:rsidRPr="00172EBF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color w:val="C00000"/>
              </w:rPr>
            </w:pPr>
            <w:r w:rsidRPr="00172EBF">
              <w:rPr>
                <w:rFonts w:ascii="微软雅黑" w:eastAsia="微软雅黑" w:hAnsi="微软雅黑"/>
                <w:b/>
                <w:color w:val="C00000"/>
                <w:sz w:val="20"/>
                <w:szCs w:val="18"/>
              </w:rPr>
              <w:t>XXXX.XX</w:t>
            </w:r>
          </w:p>
        </w:tc>
      </w:tr>
      <w:tr w:rsidR="00EC5EFA" w:rsidRPr="00D123A9" w14:paraId="25E67F45" w14:textId="77777777" w:rsidTr="00CE0C63">
        <w:trPr>
          <w:cantSplit/>
          <w:trHeight w:val="771"/>
        </w:trPr>
        <w:tc>
          <w:tcPr>
            <w:tcW w:w="1701" w:type="dxa"/>
            <w:tcBorders>
              <w:top w:val="single" w:sz="6" w:space="0" w:color="F0EFEB"/>
              <w:bottom w:val="single" w:sz="6" w:space="0" w:color="F0EFEB"/>
            </w:tcBorders>
          </w:tcPr>
          <w:p w14:paraId="317AFA64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10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  <w:p w14:paraId="55E4962F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00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single" w:sz="6" w:space="0" w:color="F0EFEB"/>
              <w:bottom w:val="single" w:sz="6" w:space="0" w:color="F0EFEB"/>
            </w:tcBorders>
          </w:tcPr>
          <w:p w14:paraId="3D626A55" w14:textId="77777777" w:rsidR="00EC5EFA" w:rsidRPr="00CE0C63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14:paraId="03960FE1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3700" w:type="dxa"/>
            <w:tcBorders>
              <w:top w:val="single" w:sz="6" w:space="0" w:color="F0EFEB"/>
              <w:bottom w:val="single" w:sz="6" w:space="0" w:color="F0EFEB"/>
            </w:tcBorders>
          </w:tcPr>
          <w:p w14:paraId="2EEBEBC7" w14:textId="77777777" w:rsidR="00EC5EFA" w:rsidRPr="00172EBF" w:rsidRDefault="00EC5EFA" w:rsidP="00CE0C6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  <w:tc>
          <w:tcPr>
            <w:tcW w:w="1004" w:type="dxa"/>
            <w:tcBorders>
              <w:top w:val="single" w:sz="6" w:space="0" w:color="F0EFEB"/>
              <w:bottom w:val="single" w:sz="6" w:space="0" w:color="F0EFEB"/>
            </w:tcBorders>
          </w:tcPr>
          <w:p w14:paraId="2BC0FE3F" w14:textId="77777777" w:rsidR="00EC5EFA" w:rsidRPr="00172EBF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color w:val="C00000"/>
              </w:rPr>
            </w:pPr>
            <w:r w:rsidRPr="00172EBF">
              <w:rPr>
                <w:rFonts w:ascii="微软雅黑" w:eastAsia="微软雅黑" w:hAnsi="微软雅黑"/>
                <w:b/>
                <w:color w:val="C00000"/>
                <w:sz w:val="20"/>
                <w:szCs w:val="18"/>
              </w:rPr>
              <w:t>XXXX.XX</w:t>
            </w:r>
          </w:p>
        </w:tc>
      </w:tr>
      <w:tr w:rsidR="00EC5EFA" w:rsidRPr="00D123A9" w14:paraId="723F0F94" w14:textId="77777777" w:rsidTr="00CE0C63">
        <w:trPr>
          <w:cantSplit/>
          <w:trHeight w:val="771"/>
        </w:trPr>
        <w:tc>
          <w:tcPr>
            <w:tcW w:w="1701" w:type="dxa"/>
            <w:tcBorders>
              <w:top w:val="single" w:sz="6" w:space="0" w:color="F0EFEB"/>
            </w:tcBorders>
          </w:tcPr>
          <w:p w14:paraId="16AD3F61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10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 w:hint="eastAsia"/>
                <w:b/>
                <w:szCs w:val="18"/>
              </w:rPr>
              <w:t>XX公司</w:t>
            </w:r>
          </w:p>
          <w:p w14:paraId="0F652064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ind w:firstLineChars="100" w:firstLine="200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single" w:sz="6" w:space="0" w:color="F0EFEB"/>
            </w:tcBorders>
          </w:tcPr>
          <w:p w14:paraId="35985FFD" w14:textId="77777777" w:rsidR="00EC5EFA" w:rsidRPr="00CE0C63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i/>
                <w:sz w:val="15"/>
                <w:szCs w:val="14"/>
              </w:rPr>
            </w:pPr>
            <w:r w:rsidRPr="00CE0C63">
              <w:rPr>
                <w:rFonts w:ascii="微软雅黑" w:eastAsia="微软雅黑" w:hAnsi="微软雅黑"/>
                <w:i/>
                <w:sz w:val="15"/>
                <w:szCs w:val="14"/>
              </w:rPr>
              <w:t>XX</w:t>
            </w:r>
            <w:r w:rsidRPr="00CE0C63">
              <w:rPr>
                <w:rFonts w:ascii="微软雅黑" w:eastAsia="微软雅黑" w:hAnsi="微软雅黑" w:hint="eastAsia"/>
                <w:i/>
                <w:sz w:val="15"/>
                <w:szCs w:val="14"/>
              </w:rPr>
              <w:t>城市</w:t>
            </w:r>
          </w:p>
          <w:p w14:paraId="31A74793" w14:textId="77777777" w:rsidR="00EC5EFA" w:rsidRPr="00CE0C63" w:rsidRDefault="00EC5EFA" w:rsidP="00CE0C63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b/>
                <w:szCs w:val="18"/>
              </w:rPr>
            </w:pPr>
            <w:r w:rsidRPr="00CE0C63">
              <w:rPr>
                <w:rFonts w:ascii="微软雅黑" w:eastAsia="微软雅黑" w:hAnsi="微软雅黑"/>
                <w:b/>
                <w:sz w:val="16"/>
                <w:szCs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sz w:val="16"/>
                <w:szCs w:val="20"/>
              </w:rPr>
              <w:t>职位</w:t>
            </w:r>
          </w:p>
        </w:tc>
        <w:tc>
          <w:tcPr>
            <w:tcW w:w="3700" w:type="dxa"/>
            <w:tcBorders>
              <w:top w:val="single" w:sz="6" w:space="0" w:color="F0EFEB"/>
            </w:tcBorders>
          </w:tcPr>
          <w:p w14:paraId="7971A3FF" w14:textId="77777777" w:rsidR="00EC5EFA" w:rsidRPr="00172EBF" w:rsidRDefault="00EC5EFA" w:rsidP="00CE0C63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D15B3B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 XXXXXXXXXX</w:t>
            </w:r>
            <w:r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（工作内容）</w:t>
            </w:r>
          </w:p>
        </w:tc>
        <w:tc>
          <w:tcPr>
            <w:tcW w:w="1004" w:type="dxa"/>
            <w:tcBorders>
              <w:top w:val="single" w:sz="6" w:space="0" w:color="F0EFEB"/>
            </w:tcBorders>
          </w:tcPr>
          <w:p w14:paraId="17AD666D" w14:textId="77777777" w:rsidR="00EC5EFA" w:rsidRPr="00172EBF" w:rsidRDefault="00EC5EFA" w:rsidP="00CE0C63">
            <w:pPr>
              <w:spacing w:line="240" w:lineRule="exact"/>
              <w:jc w:val="left"/>
              <w:rPr>
                <w:rFonts w:ascii="微软雅黑" w:eastAsia="微软雅黑" w:hAnsi="微软雅黑"/>
                <w:color w:val="C00000"/>
              </w:rPr>
            </w:pPr>
            <w:r w:rsidRPr="00172EBF">
              <w:rPr>
                <w:rFonts w:ascii="微软雅黑" w:eastAsia="微软雅黑" w:hAnsi="微软雅黑"/>
                <w:b/>
                <w:color w:val="C00000"/>
                <w:sz w:val="20"/>
                <w:szCs w:val="18"/>
              </w:rPr>
              <w:t>XXXX.XX</w:t>
            </w:r>
          </w:p>
        </w:tc>
      </w:tr>
    </w:tbl>
    <w:tbl>
      <w:tblPr>
        <w:tblpPr w:leftFromText="180" w:rightFromText="180" w:vertAnchor="text" w:horzAnchor="margin" w:tblpY="5266"/>
        <w:tblW w:w="2694" w:type="dxa"/>
        <w:tblBorders>
          <w:bottom w:val="single" w:sz="4" w:space="0" w:color="505282"/>
          <w:insideH w:val="single" w:sz="4" w:space="0" w:color="505282"/>
        </w:tblBorders>
        <w:tblLayout w:type="fixed"/>
        <w:tblCellMar>
          <w:top w:w="144" w:type="dxa"/>
          <w:left w:w="14" w:type="dxa"/>
          <w:bottom w:w="58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1417"/>
        <w:gridCol w:w="993"/>
      </w:tblGrid>
      <w:tr w:rsidR="00EC5EFA" w:rsidRPr="00D123A9" w14:paraId="7A4EF282" w14:textId="77777777" w:rsidTr="00EC5EFA">
        <w:trPr>
          <w:cantSplit/>
          <w:trHeight w:val="565"/>
        </w:trPr>
        <w:tc>
          <w:tcPr>
            <w:tcW w:w="284" w:type="dxa"/>
            <w:tcBorders>
              <w:top w:val="nil"/>
              <w:bottom w:val="nil"/>
            </w:tcBorders>
          </w:tcPr>
          <w:p w14:paraId="78459281" w14:textId="77777777" w:rsidR="00EC5EFA" w:rsidRPr="00CF33B1" w:rsidRDefault="00EC5EFA" w:rsidP="00EC5EFA">
            <w:pPr>
              <w:tabs>
                <w:tab w:val="right" w:pos="3104"/>
              </w:tabs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</w:p>
        </w:tc>
        <w:tc>
          <w:tcPr>
            <w:tcW w:w="2410" w:type="dxa"/>
            <w:gridSpan w:val="2"/>
          </w:tcPr>
          <w:p w14:paraId="201254E1" w14:textId="77777777" w:rsidR="00EC5EFA" w:rsidRPr="001D2569" w:rsidRDefault="00EC5EFA" w:rsidP="00EC5EFA">
            <w:pPr>
              <w:jc w:val="left"/>
              <w:rPr>
                <w:b/>
                <w:noProof/>
                <w:color w:val="59A287"/>
                <w:sz w:val="16"/>
                <w:szCs w:val="16"/>
              </w:rPr>
            </w:pPr>
            <w:r w:rsidRPr="001D4414"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26"/>
              </w:rPr>
              <w:t>个人技能</w:t>
            </w:r>
          </w:p>
        </w:tc>
      </w:tr>
      <w:tr w:rsidR="00EC5EFA" w:rsidRPr="00D123A9" w14:paraId="6796939D" w14:textId="77777777" w:rsidTr="00EC5EFA">
        <w:trPr>
          <w:cantSplit/>
          <w:trHeight w:val="383"/>
        </w:trPr>
        <w:tc>
          <w:tcPr>
            <w:tcW w:w="284" w:type="dxa"/>
            <w:tcBorders>
              <w:top w:val="nil"/>
              <w:bottom w:val="nil"/>
            </w:tcBorders>
          </w:tcPr>
          <w:p w14:paraId="41BA5CF6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</w:p>
        </w:tc>
        <w:tc>
          <w:tcPr>
            <w:tcW w:w="1417" w:type="dxa"/>
          </w:tcPr>
          <w:p w14:paraId="258D2D66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  <w:r w:rsidRPr="00CF33B1"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  <w:t>Photoshop</w:t>
            </w:r>
          </w:p>
        </w:tc>
        <w:tc>
          <w:tcPr>
            <w:tcW w:w="993" w:type="dxa"/>
          </w:tcPr>
          <w:p w14:paraId="34136857" w14:textId="77777777" w:rsidR="00EC5EFA" w:rsidRPr="00CF33B1" w:rsidRDefault="00EC5EFA" w:rsidP="00EC5EFA">
            <w:pPr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E608E1" wp14:editId="6EEF51CA">
                      <wp:extent cx="64135" cy="64135"/>
                      <wp:effectExtent l="0" t="0" r="0" b="0"/>
                      <wp:docPr id="34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1B61AB" id="AutoShape 88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PzljiRkCAAAd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21991B" wp14:editId="19FBA236">
                      <wp:extent cx="64135" cy="64135"/>
                      <wp:effectExtent l="0" t="0" r="0" b="0"/>
                      <wp:docPr id="35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3CC2A3" id="AutoShape 87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8ABFC4" wp14:editId="16EBAD5A">
                      <wp:extent cx="64135" cy="64135"/>
                      <wp:effectExtent l="0" t="0" r="0" b="0"/>
                      <wp:docPr id="36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0F2DE3" id="AutoShape 86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LWiu3BkCAAAd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6625CB" wp14:editId="6BC4BD40">
                      <wp:extent cx="64135" cy="64135"/>
                      <wp:effectExtent l="0" t="0" r="0" b="0"/>
                      <wp:docPr id="37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3B4BC2" id="AutoShape 85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3TkxqhkCAAAd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9D3EA7" wp14:editId="2C7976FE">
                      <wp:extent cx="64135" cy="64135"/>
                      <wp:effectExtent l="0" t="0" r="0" b="0"/>
                      <wp:docPr id="38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5AF790" id="AutoShape 84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" fillcolor="white [3212]" stroked="f">
                      <w10:anchorlock/>
                    </v:shape>
                  </w:pict>
                </mc:Fallback>
              </mc:AlternateContent>
            </w:r>
          </w:p>
        </w:tc>
      </w:tr>
      <w:tr w:rsidR="00EC5EFA" w:rsidRPr="00D123A9" w14:paraId="6CC59D6D" w14:textId="77777777" w:rsidTr="00EC5EFA">
        <w:trPr>
          <w:cantSplit/>
          <w:trHeight w:val="383"/>
        </w:trPr>
        <w:tc>
          <w:tcPr>
            <w:tcW w:w="284" w:type="dxa"/>
            <w:tcBorders>
              <w:top w:val="nil"/>
              <w:bottom w:val="nil"/>
            </w:tcBorders>
          </w:tcPr>
          <w:p w14:paraId="16A9EF37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</w:p>
        </w:tc>
        <w:tc>
          <w:tcPr>
            <w:tcW w:w="1417" w:type="dxa"/>
          </w:tcPr>
          <w:p w14:paraId="104ACA27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  <w:r w:rsidRPr="00CF33B1"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  <w:t>Illustrator</w:t>
            </w:r>
          </w:p>
        </w:tc>
        <w:tc>
          <w:tcPr>
            <w:tcW w:w="993" w:type="dxa"/>
          </w:tcPr>
          <w:p w14:paraId="203A0459" w14:textId="77777777" w:rsidR="00EC5EFA" w:rsidRPr="00CF33B1" w:rsidRDefault="00EC5EFA" w:rsidP="00EC5EFA">
            <w:pPr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D6BE85" wp14:editId="2B57E2C3">
                      <wp:extent cx="64135" cy="64135"/>
                      <wp:effectExtent l="0" t="0" r="0" b="0"/>
                      <wp:docPr id="39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D8D181" id="AutoShape 7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WeS9TRkCAAAd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A322A3" wp14:editId="3E74B236">
                      <wp:extent cx="64135" cy="64135"/>
                      <wp:effectExtent l="0" t="0" r="0" b="0"/>
                      <wp:docPr id="49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A19BCD" id="AutoShape 7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vJhbhBkCAAAd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E5AA25" wp14:editId="0EBD0FD5">
                      <wp:extent cx="64135" cy="64135"/>
                      <wp:effectExtent l="0" t="0" r="0" b="0"/>
                      <wp:docPr id="50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931DAD" id="AutoShape 7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0F50" wp14:editId="70F914A0">
                      <wp:extent cx="64135" cy="64135"/>
                      <wp:effectExtent l="0" t="0" r="0" b="0"/>
                      <wp:docPr id="53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B0BA2C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NHuUDhoCAAAe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99308B" wp14:editId="75E8060E">
                      <wp:extent cx="64135" cy="64135"/>
                      <wp:effectExtent l="0" t="0" r="0" b="0"/>
                      <wp:docPr id="55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026E5E" id="AutoShape 6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v9gVUhoCAAAe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</w:p>
        </w:tc>
      </w:tr>
      <w:tr w:rsidR="00EC5EFA" w:rsidRPr="00D123A9" w14:paraId="59B43348" w14:textId="77777777" w:rsidTr="00EC5EFA">
        <w:trPr>
          <w:cantSplit/>
          <w:trHeight w:val="383"/>
        </w:trPr>
        <w:tc>
          <w:tcPr>
            <w:tcW w:w="284" w:type="dxa"/>
            <w:tcBorders>
              <w:top w:val="nil"/>
              <w:bottom w:val="nil"/>
            </w:tcBorders>
          </w:tcPr>
          <w:p w14:paraId="7435494B" w14:textId="77777777" w:rsidR="00EC5EFA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</w:p>
        </w:tc>
        <w:tc>
          <w:tcPr>
            <w:tcW w:w="1417" w:type="dxa"/>
          </w:tcPr>
          <w:p w14:paraId="3B49B543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8"/>
              </w:rPr>
              <w:t>In</w:t>
            </w:r>
            <w:r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8"/>
              </w:rPr>
              <w:t>esign</w:t>
            </w:r>
          </w:p>
        </w:tc>
        <w:tc>
          <w:tcPr>
            <w:tcW w:w="993" w:type="dxa"/>
          </w:tcPr>
          <w:p w14:paraId="15BB9E4A" w14:textId="77777777" w:rsidR="00EC5EFA" w:rsidRPr="001D2569" w:rsidRDefault="00EC5EFA" w:rsidP="00EC5EFA">
            <w:pPr>
              <w:spacing w:line="240" w:lineRule="exact"/>
              <w:jc w:val="left"/>
              <w:rPr>
                <w:b/>
                <w:noProof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3D44D0" wp14:editId="0685D7FA">
                      <wp:extent cx="64135" cy="64135"/>
                      <wp:effectExtent l="0" t="0" r="0" b="0"/>
                      <wp:docPr id="58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3F9859" id="AutoShape 7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BB4153" wp14:editId="45C5ED23">
                      <wp:extent cx="64135" cy="64135"/>
                      <wp:effectExtent l="0" t="0" r="0" b="0"/>
                      <wp:docPr id="59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0E2101" id="AutoShape 7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aYNXvBkCAAAd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272557" wp14:editId="59D05B56">
                      <wp:extent cx="64135" cy="64135"/>
                      <wp:effectExtent l="0" t="0" r="0" b="0"/>
                      <wp:docPr id="60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84AEEA" id="AutoShape 7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4CDF31" wp14:editId="051B1254">
                      <wp:extent cx="64135" cy="64135"/>
                      <wp:effectExtent l="0" t="0" r="0" b="0"/>
                      <wp:docPr id="193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DD9AEF" id="AutoShape 7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2+WLfh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9AC47A" wp14:editId="1E7083B8">
                      <wp:extent cx="64135" cy="64135"/>
                      <wp:effectExtent l="0" t="0" r="0" b="0"/>
                      <wp:docPr id="61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48AE7E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" fillcolor="#26255f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</w:p>
        </w:tc>
      </w:tr>
      <w:tr w:rsidR="00EC5EFA" w:rsidRPr="00D123A9" w14:paraId="37E59D46" w14:textId="77777777" w:rsidTr="00EC5EFA">
        <w:trPr>
          <w:cantSplit/>
          <w:trHeight w:val="383"/>
        </w:trPr>
        <w:tc>
          <w:tcPr>
            <w:tcW w:w="284" w:type="dxa"/>
            <w:tcBorders>
              <w:top w:val="nil"/>
              <w:bottom w:val="nil"/>
            </w:tcBorders>
          </w:tcPr>
          <w:p w14:paraId="7120260C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</w:p>
        </w:tc>
        <w:tc>
          <w:tcPr>
            <w:tcW w:w="1417" w:type="dxa"/>
          </w:tcPr>
          <w:p w14:paraId="796092D7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  <w:r w:rsidRPr="00CF33B1"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  <w:t>Web Designing</w:t>
            </w:r>
          </w:p>
        </w:tc>
        <w:tc>
          <w:tcPr>
            <w:tcW w:w="993" w:type="dxa"/>
          </w:tcPr>
          <w:p w14:paraId="08EE454F" w14:textId="77777777" w:rsidR="00EC5EFA" w:rsidRPr="001D2569" w:rsidRDefault="00EC5EFA" w:rsidP="00EC5EFA">
            <w:pPr>
              <w:spacing w:line="240" w:lineRule="exact"/>
              <w:jc w:val="left"/>
              <w:rPr>
                <w:b/>
                <w:noProof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79E602" wp14:editId="2879D576">
                      <wp:extent cx="64135" cy="64135"/>
                      <wp:effectExtent l="0" t="0" r="0" b="0"/>
                      <wp:docPr id="197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D68A3D" id="AutoShape 7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TdCJWB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FED792" wp14:editId="1FA0F5BA">
                      <wp:extent cx="64135" cy="64135"/>
                      <wp:effectExtent l="0" t="0" r="0" b="0"/>
                      <wp:docPr id="198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8EF934" id="AutoShape 7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ewOqah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FF9371" wp14:editId="73C86310">
                      <wp:extent cx="64135" cy="64135"/>
                      <wp:effectExtent l="0" t="0" r="0" b="0"/>
                      <wp:docPr id="217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BDB7F8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t4l1ZhoCAAAf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8D5751" wp14:editId="6E5BBE07">
                      <wp:extent cx="64135" cy="64135"/>
                      <wp:effectExtent l="0" t="0" r="0" b="0"/>
                      <wp:docPr id="200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80FD74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3ODQOBoCAAAf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95F932" wp14:editId="2485C74F">
                      <wp:extent cx="64135" cy="64135"/>
                      <wp:effectExtent l="0" t="0" r="0" b="0"/>
                      <wp:docPr id="201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2F7EE6" id="AutoShape 6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fAB1zBoCAAAf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</w:p>
        </w:tc>
      </w:tr>
      <w:tr w:rsidR="00EC5EFA" w:rsidRPr="00D123A9" w14:paraId="11F187B7" w14:textId="77777777" w:rsidTr="00EC5EFA">
        <w:trPr>
          <w:cantSplit/>
          <w:trHeight w:val="383"/>
        </w:trPr>
        <w:tc>
          <w:tcPr>
            <w:tcW w:w="284" w:type="dxa"/>
            <w:tcBorders>
              <w:top w:val="nil"/>
              <w:bottom w:val="nil"/>
            </w:tcBorders>
          </w:tcPr>
          <w:p w14:paraId="7ECF5B65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</w:p>
        </w:tc>
        <w:tc>
          <w:tcPr>
            <w:tcW w:w="1417" w:type="dxa"/>
          </w:tcPr>
          <w:p w14:paraId="73F23124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  <w:r w:rsidRPr="00CF33B1"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  <w:t>HTML 5</w:t>
            </w:r>
          </w:p>
        </w:tc>
        <w:tc>
          <w:tcPr>
            <w:tcW w:w="993" w:type="dxa"/>
          </w:tcPr>
          <w:p w14:paraId="2D54313C" w14:textId="77777777" w:rsidR="00EC5EFA" w:rsidRPr="001D2569" w:rsidRDefault="00EC5EFA" w:rsidP="00EC5EFA">
            <w:pPr>
              <w:spacing w:line="240" w:lineRule="exact"/>
              <w:jc w:val="left"/>
              <w:rPr>
                <w:b/>
                <w:noProof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3BFADD" wp14:editId="0713CFF9">
                      <wp:extent cx="64135" cy="64135"/>
                      <wp:effectExtent l="0" t="0" r="0" b="0"/>
                      <wp:docPr id="202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D49D33" id="AutoShape 7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WDA5ih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1E3536" wp14:editId="07EC2379">
                      <wp:extent cx="64135" cy="64135"/>
                      <wp:effectExtent l="0" t="0" r="0" b="0"/>
                      <wp:docPr id="203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508557" id="AutoShape 7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NB4iPx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199E0B" wp14:editId="36D0D19B">
                      <wp:extent cx="64135" cy="64135"/>
                      <wp:effectExtent l="0" t="0" r="0" b="0"/>
                      <wp:docPr id="204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1AE677" id="AutoShape 7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yyD43h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5F756" wp14:editId="73EE516A">
                      <wp:extent cx="64135" cy="64135"/>
                      <wp:effectExtent l="0" t="0" r="0" b="0"/>
                      <wp:docPr id="205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352C76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XZTs4BoCAAAf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B65209" wp14:editId="2575E6EF">
                      <wp:extent cx="64135" cy="64135"/>
                      <wp:effectExtent l="0" t="0" r="0" b="0"/>
                      <wp:docPr id="206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5BB7AF" id="AutoShape 6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" fillcolor="#26255f" stroked="f">
                      <w10:anchorlock/>
                    </v:shape>
                  </w:pict>
                </mc:Fallback>
              </mc:AlternateContent>
            </w:r>
          </w:p>
        </w:tc>
      </w:tr>
      <w:tr w:rsidR="00EC5EFA" w:rsidRPr="00D123A9" w14:paraId="2F377036" w14:textId="77777777" w:rsidTr="00EC5EFA">
        <w:trPr>
          <w:cantSplit/>
          <w:trHeight w:val="383"/>
        </w:trPr>
        <w:tc>
          <w:tcPr>
            <w:tcW w:w="284" w:type="dxa"/>
            <w:tcBorders>
              <w:top w:val="nil"/>
              <w:bottom w:val="nil"/>
            </w:tcBorders>
          </w:tcPr>
          <w:p w14:paraId="79F044CE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</w:p>
        </w:tc>
        <w:tc>
          <w:tcPr>
            <w:tcW w:w="1417" w:type="dxa"/>
          </w:tcPr>
          <w:p w14:paraId="118C7E10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  <w:r w:rsidRPr="00CF33B1"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  <w:t>WordPress</w:t>
            </w:r>
          </w:p>
        </w:tc>
        <w:tc>
          <w:tcPr>
            <w:tcW w:w="993" w:type="dxa"/>
          </w:tcPr>
          <w:p w14:paraId="55CCDC97" w14:textId="77777777" w:rsidR="00EC5EFA" w:rsidRPr="001D2569" w:rsidRDefault="00EC5EFA" w:rsidP="00EC5EFA">
            <w:pPr>
              <w:spacing w:line="240" w:lineRule="exact"/>
              <w:jc w:val="left"/>
              <w:rPr>
                <w:b/>
                <w:noProof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91320" wp14:editId="3DCF8439">
                      <wp:extent cx="64135" cy="64135"/>
                      <wp:effectExtent l="0" t="0" r="0" b="0"/>
                      <wp:docPr id="207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23FA9B" id="AutoShape 7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105120" wp14:editId="56053155">
                      <wp:extent cx="64135" cy="64135"/>
                      <wp:effectExtent l="0" t="0" r="0" b="0"/>
                      <wp:docPr id="220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AEFB66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HbKjDhoCAAAf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427B9F" wp14:editId="318D5243">
                      <wp:extent cx="64135" cy="64135"/>
                      <wp:effectExtent l="0" t="0" r="0" b="0"/>
                      <wp:docPr id="21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A71725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dRJA1RoCAAAf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99A378" wp14:editId="4220DEE0">
                      <wp:extent cx="64135" cy="64135"/>
                      <wp:effectExtent l="0" t="0" r="0" b="0"/>
                      <wp:docPr id="210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44D2D3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nMpRzhoCAAAf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31EA1" wp14:editId="328AC581">
                      <wp:extent cx="64135" cy="64135"/>
                      <wp:effectExtent l="0" t="0" r="0" b="0"/>
                      <wp:docPr id="211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9A812F" id="AutoShape 6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" fillcolor="#26255f" stroked="f">
                      <w10:anchorlock/>
                    </v:shape>
                  </w:pict>
                </mc:Fallback>
              </mc:AlternateContent>
            </w:r>
          </w:p>
        </w:tc>
      </w:tr>
      <w:tr w:rsidR="00EC5EFA" w:rsidRPr="00D123A9" w14:paraId="1FEB9BE2" w14:textId="77777777" w:rsidTr="00EC5EFA">
        <w:trPr>
          <w:cantSplit/>
          <w:trHeight w:val="383"/>
        </w:trPr>
        <w:tc>
          <w:tcPr>
            <w:tcW w:w="284" w:type="dxa"/>
            <w:tcBorders>
              <w:top w:val="nil"/>
              <w:bottom w:val="nil"/>
            </w:tcBorders>
          </w:tcPr>
          <w:p w14:paraId="7CD89BE8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</w:p>
        </w:tc>
        <w:tc>
          <w:tcPr>
            <w:tcW w:w="1417" w:type="dxa"/>
          </w:tcPr>
          <w:p w14:paraId="1CE220C0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  <w:r w:rsidRPr="00CF33B1"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  <w:t>MS Office</w:t>
            </w:r>
          </w:p>
        </w:tc>
        <w:tc>
          <w:tcPr>
            <w:tcW w:w="993" w:type="dxa"/>
          </w:tcPr>
          <w:p w14:paraId="2A0F16D4" w14:textId="77777777" w:rsidR="00EC5EFA" w:rsidRPr="001D2569" w:rsidRDefault="00EC5EFA" w:rsidP="00EC5EFA">
            <w:pPr>
              <w:spacing w:line="240" w:lineRule="exact"/>
              <w:jc w:val="left"/>
              <w:rPr>
                <w:b/>
                <w:noProof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C7B67E" wp14:editId="58B0B4F9">
                      <wp:extent cx="64135" cy="64135"/>
                      <wp:effectExtent l="0" t="0" r="0" b="0"/>
                      <wp:docPr id="212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B85BA6" id="AutoShape 7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jSs1sh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1B8CF3" wp14:editId="51FB0D9C">
                      <wp:extent cx="64135" cy="64135"/>
                      <wp:effectExtent l="0" t="0" r="0" b="0"/>
                      <wp:docPr id="213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347724" id="AutoShape 7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4QUuBx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5F084" wp14:editId="4128BF6F">
                      <wp:extent cx="64135" cy="64135"/>
                      <wp:effectExtent l="0" t="0" r="0" b="0"/>
                      <wp:docPr id="221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79700B" id="AutoShape 7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yUy/nx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44EA1A" wp14:editId="15D5CD0D">
                      <wp:extent cx="64135" cy="64135"/>
                      <wp:effectExtent l="0" t="0" r="0" b="0"/>
                      <wp:docPr id="215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0EC4A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Hb5tFhoCAAAf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282AE3" wp14:editId="0E022507">
                      <wp:extent cx="64135" cy="64135"/>
                      <wp:effectExtent l="0" t="0" r="0" b="0"/>
                      <wp:docPr id="216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684C18" id="AutoShape 69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" fillcolor="#26255f" stroked="f">
                      <w10:anchorlock/>
                    </v:shape>
                  </w:pict>
                </mc:Fallback>
              </mc:AlternateContent>
            </w:r>
          </w:p>
        </w:tc>
      </w:tr>
      <w:tr w:rsidR="00EC5EFA" w:rsidRPr="00D123A9" w14:paraId="36808AB2" w14:textId="77777777" w:rsidTr="00EC5EFA">
        <w:trPr>
          <w:cantSplit/>
          <w:trHeight w:val="383"/>
        </w:trPr>
        <w:tc>
          <w:tcPr>
            <w:tcW w:w="284" w:type="dxa"/>
            <w:tcBorders>
              <w:top w:val="nil"/>
              <w:bottom w:val="nil"/>
            </w:tcBorders>
          </w:tcPr>
          <w:p w14:paraId="2CC7F0EA" w14:textId="77777777" w:rsidR="00EC5EFA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</w:p>
        </w:tc>
        <w:tc>
          <w:tcPr>
            <w:tcW w:w="1417" w:type="dxa"/>
          </w:tcPr>
          <w:p w14:paraId="0D72033F" w14:textId="77777777" w:rsidR="00EC5EFA" w:rsidRPr="00CF33B1" w:rsidRDefault="00EC5EFA" w:rsidP="00EC5EFA">
            <w:pPr>
              <w:tabs>
                <w:tab w:val="right" w:pos="3104"/>
              </w:tabs>
              <w:spacing w:line="240" w:lineRule="exact"/>
              <w:jc w:val="left"/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FFFFFF" w:themeColor="background1"/>
                <w:sz w:val="16"/>
                <w:szCs w:val="18"/>
              </w:rPr>
              <w:t>EO</w:t>
            </w:r>
          </w:p>
        </w:tc>
        <w:tc>
          <w:tcPr>
            <w:tcW w:w="993" w:type="dxa"/>
          </w:tcPr>
          <w:p w14:paraId="69F3513D" w14:textId="77777777" w:rsidR="00EC5EFA" w:rsidRPr="001D2569" w:rsidRDefault="00EC5EFA" w:rsidP="00EC5EFA">
            <w:pPr>
              <w:spacing w:line="240" w:lineRule="exact"/>
              <w:jc w:val="left"/>
              <w:rPr>
                <w:b/>
                <w:noProof/>
                <w:color w:val="59A287"/>
                <w:sz w:val="16"/>
                <w:szCs w:val="16"/>
              </w:rPr>
            </w:pP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6E242B" wp14:editId="2C6E6096">
                      <wp:extent cx="64135" cy="64135"/>
                      <wp:effectExtent l="0" t="0" r="0" b="0"/>
                      <wp:docPr id="222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29ED79" id="AutoShape 73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8gch+h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7C219A" wp14:editId="3221D2E2">
                      <wp:extent cx="64135" cy="64135"/>
                      <wp:effectExtent l="0" t="0" r="0" b="0"/>
                      <wp:docPr id="223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FC6EA1" id="AutoShape 72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nik6Tx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6A3FBF2" wp14:editId="6C055691">
                      <wp:extent cx="64135" cy="64135"/>
                      <wp:effectExtent l="0" t="0" r="0" b="0"/>
                      <wp:docPr id="224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CB0082" id="AutoShape 7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YRfgrh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 w:rsidRPr="001D2569"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D6E8D8" wp14:editId="06AF7D2A">
                      <wp:extent cx="64135" cy="64135"/>
                      <wp:effectExtent l="0" t="0" r="0" b="0"/>
                      <wp:docPr id="225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3B31B7" id="AutoShape 71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" fillcolor="white [3212]" stroked="f">
                      <w10:anchorlock/>
                    </v:shape>
                  </w:pict>
                </mc:Fallback>
              </mc:AlternateContent>
            </w:r>
            <w:r>
              <w:rPr>
                <w:b/>
                <w:color w:val="59A287"/>
                <w:sz w:val="16"/>
                <w:szCs w:val="16"/>
              </w:rPr>
              <w:t xml:space="preserve"> </w:t>
            </w:r>
            <w:r w:rsidRPr="001D2569">
              <w:rPr>
                <w:b/>
                <w:noProof/>
                <w:color w:val="59A287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16DCE" wp14:editId="55BE3E7E">
                      <wp:extent cx="64135" cy="64135"/>
                      <wp:effectExtent l="0" t="0" r="0" b="0"/>
                      <wp:docPr id="226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26255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16E007" id="AutoShape 70" o:spid="_x0000_s1026" type="#_x0000_t120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" fillcolor="#26255f" stroked="f"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3130" w:tblpY="11522"/>
        <w:tblOverlap w:val="never"/>
        <w:tblW w:w="8050" w:type="dxa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CellMar>
          <w:top w:w="58" w:type="dxa"/>
          <w:left w:w="14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855"/>
        <w:gridCol w:w="340"/>
        <w:gridCol w:w="3855"/>
      </w:tblGrid>
      <w:tr w:rsidR="00D327EA" w14:paraId="7B00879F" w14:textId="77777777" w:rsidTr="00CE0C63">
        <w:trPr>
          <w:trHeight w:val="624"/>
        </w:trPr>
        <w:tc>
          <w:tcPr>
            <w:tcW w:w="8050" w:type="dxa"/>
            <w:gridSpan w:val="3"/>
            <w:tcBorders>
              <w:top w:val="nil"/>
              <w:bottom w:val="nil"/>
            </w:tcBorders>
            <w:vAlign w:val="bottom"/>
          </w:tcPr>
          <w:p w14:paraId="7C5599F7" w14:textId="77777777" w:rsidR="00D327EA" w:rsidRDefault="00D327EA" w:rsidP="00CE0C63">
            <w:pPr>
              <w:ind w:firstLineChars="50" w:firstLine="180"/>
              <w:jc w:val="left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 w:rsidRPr="00CE0C63">
              <w:rPr>
                <w:rFonts w:ascii="微软雅黑" w:eastAsia="微软雅黑" w:hAnsi="微软雅黑" w:hint="eastAsia"/>
                <w:b/>
                <w:color w:val="C00000"/>
                <w:sz w:val="36"/>
                <w:szCs w:val="26"/>
              </w:rPr>
              <w:t>社会活动</w:t>
            </w:r>
          </w:p>
        </w:tc>
      </w:tr>
      <w:tr w:rsidR="00D327EA" w14:paraId="0A397B26" w14:textId="77777777" w:rsidTr="00CE0C63">
        <w:trPr>
          <w:trHeight w:val="631"/>
        </w:trPr>
        <w:tc>
          <w:tcPr>
            <w:tcW w:w="3855" w:type="dxa"/>
            <w:tcBorders>
              <w:top w:val="nil"/>
              <w:bottom w:val="single" w:sz="2" w:space="0" w:color="BFBFBF" w:themeColor="background1" w:themeShade="BF"/>
              <w:right w:val="nil"/>
            </w:tcBorders>
          </w:tcPr>
          <w:p w14:paraId="5E5FD85E" w14:textId="77777777" w:rsidR="00D327EA" w:rsidRPr="00CE0C63" w:rsidRDefault="00D327EA" w:rsidP="00CE0C63">
            <w:pPr>
              <w:ind w:firstLineChars="100" w:firstLine="200"/>
              <w:jc w:val="left"/>
              <w:rPr>
                <w:b/>
                <w:color w:val="C00000"/>
              </w:rPr>
            </w:pPr>
            <w:r w:rsidRPr="00CE0C63">
              <w:rPr>
                <w:rFonts w:ascii="微软雅黑" w:eastAsia="微软雅黑" w:hAnsi="微软雅黑"/>
                <w:b/>
                <w:color w:val="C00000"/>
                <w:sz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color w:val="C00000"/>
                <w:sz w:val="20"/>
              </w:rPr>
              <w:t>城市</w:t>
            </w:r>
          </w:p>
          <w:p w14:paraId="1DFC86DC" w14:textId="77777777" w:rsidR="00D327EA" w:rsidRPr="003B7DD1" w:rsidRDefault="00D327EA" w:rsidP="00CE0C63">
            <w:pPr>
              <w:ind w:firstLineChars="100" w:firstLine="160"/>
              <w:jc w:val="left"/>
              <w:rPr>
                <w:rFonts w:ascii="微软雅黑" w:eastAsia="微软雅黑" w:hAnsi="微软雅黑"/>
                <w:i/>
                <w:sz w:val="16"/>
                <w:szCs w:val="18"/>
              </w:rPr>
            </w:pP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XX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工作</w:t>
            </w:r>
            <w:r w:rsidRPr="00B85898">
              <w:rPr>
                <w:i/>
                <w:sz w:val="18"/>
                <w:szCs w:val="18"/>
              </w:rPr>
              <w:t xml:space="preserve">      </w:t>
            </w:r>
            <w:r>
              <w:rPr>
                <w:i/>
                <w:sz w:val="18"/>
                <w:szCs w:val="18"/>
              </w:rPr>
              <w:t xml:space="preserve">    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XXX / XXX 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–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 XXX / XXX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CE714C" w14:textId="77777777" w:rsidR="00D327EA" w:rsidRPr="00434038" w:rsidRDefault="00D327EA" w:rsidP="00CE0C63">
            <w:pPr>
              <w:ind w:firstLineChars="100" w:firstLine="200"/>
              <w:jc w:val="left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single" w:sz="2" w:space="0" w:color="BFBFBF" w:themeColor="background1" w:themeShade="BF"/>
            </w:tcBorders>
          </w:tcPr>
          <w:p w14:paraId="39DD6679" w14:textId="77777777" w:rsidR="00D327EA" w:rsidRPr="00CE0C63" w:rsidRDefault="00D327EA" w:rsidP="00CE0C63">
            <w:pPr>
              <w:ind w:firstLineChars="100" w:firstLine="200"/>
              <w:jc w:val="left"/>
              <w:rPr>
                <w:b/>
                <w:color w:val="C00000"/>
              </w:rPr>
            </w:pPr>
            <w:r w:rsidRPr="00CE0C63">
              <w:rPr>
                <w:rFonts w:ascii="微软雅黑" w:eastAsia="微软雅黑" w:hAnsi="微软雅黑"/>
                <w:b/>
                <w:color w:val="C00000"/>
                <w:sz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color w:val="C00000"/>
                <w:sz w:val="20"/>
              </w:rPr>
              <w:t>城市</w:t>
            </w:r>
          </w:p>
          <w:p w14:paraId="7DB0FF27" w14:textId="77777777" w:rsidR="00D327EA" w:rsidRPr="003B7DD1" w:rsidRDefault="00D327EA" w:rsidP="00CE0C63">
            <w:pPr>
              <w:ind w:firstLineChars="100" w:firstLine="160"/>
              <w:jc w:val="left"/>
              <w:rPr>
                <w:rFonts w:ascii="微软雅黑" w:eastAsia="微软雅黑" w:hAnsi="微软雅黑"/>
                <w:i/>
                <w:sz w:val="16"/>
                <w:szCs w:val="18"/>
              </w:rPr>
            </w:pP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XX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工作</w:t>
            </w:r>
            <w:r w:rsidRPr="00B85898">
              <w:rPr>
                <w:i/>
                <w:sz w:val="18"/>
                <w:szCs w:val="18"/>
              </w:rPr>
              <w:t xml:space="preserve">      </w:t>
            </w:r>
            <w:r>
              <w:rPr>
                <w:i/>
                <w:sz w:val="18"/>
                <w:szCs w:val="18"/>
              </w:rPr>
              <w:t xml:space="preserve">    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XXX / XXX 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–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 XXX / XXX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 xml:space="preserve"> </w:t>
            </w:r>
          </w:p>
        </w:tc>
      </w:tr>
      <w:tr w:rsidR="00D327EA" w14:paraId="0962BA27" w14:textId="77777777" w:rsidTr="00CE0C63">
        <w:trPr>
          <w:trHeight w:val="893"/>
        </w:trPr>
        <w:tc>
          <w:tcPr>
            <w:tcW w:w="3855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14:paraId="5A361D92" w14:textId="77777777" w:rsidR="00D327EA" w:rsidRPr="00227F40" w:rsidRDefault="00D327EA" w:rsidP="00CE0C63">
            <w:pPr>
              <w:tabs>
                <w:tab w:val="right" w:pos="3104"/>
              </w:tabs>
              <w:spacing w:line="240" w:lineRule="exact"/>
              <w:ind w:firstLineChars="100" w:firstLine="1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0C63"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</w:t>
            </w:r>
            <w:r w:rsidRPr="00CE0C63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XXXXXXXXXXXXXXXXXXXXXXXXXXXXXXXXXXXXXXXXXXXXXXXXXXXXXXXXX（基本情况）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9194FCA" w14:textId="77777777" w:rsidR="00D327EA" w:rsidRPr="00227F40" w:rsidRDefault="00D327EA" w:rsidP="00CE0C63">
            <w:pPr>
              <w:ind w:firstLineChars="100" w:firstLine="160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3855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B16EBDA" w14:textId="77777777" w:rsidR="00D327EA" w:rsidRPr="00227F40" w:rsidRDefault="00CE0C63" w:rsidP="00CE0C63">
            <w:pPr>
              <w:ind w:firstLineChars="100" w:firstLine="160"/>
              <w:rPr>
                <w:rFonts w:ascii="微软雅黑" w:eastAsia="微软雅黑" w:hAnsi="微软雅黑"/>
                <w:sz w:val="18"/>
                <w:szCs w:val="18"/>
              </w:rPr>
            </w:pPr>
            <w:r w:rsidRPr="00CE0C63"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</w:t>
            </w:r>
            <w:r w:rsidRPr="00CE0C63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XXXXXXXXXXXXXXXXXXXXXXXXXXXXXXXXXXXXXXXXXXXXXXXXXXXXXXXXX（基本情况）</w:t>
            </w:r>
          </w:p>
        </w:tc>
      </w:tr>
      <w:tr w:rsidR="00CE0C63" w14:paraId="522006DB" w14:textId="77777777" w:rsidTr="00CE0C63">
        <w:trPr>
          <w:trHeight w:val="893"/>
        </w:trPr>
        <w:tc>
          <w:tcPr>
            <w:tcW w:w="3855" w:type="dxa"/>
            <w:tcBorders>
              <w:top w:val="single" w:sz="2" w:space="0" w:color="BFBFBF" w:themeColor="background1" w:themeShade="BF"/>
              <w:bottom w:val="nil"/>
              <w:right w:val="nil"/>
            </w:tcBorders>
          </w:tcPr>
          <w:p w14:paraId="2B8C273C" w14:textId="77777777" w:rsidR="00CE0C63" w:rsidRPr="00CE0C63" w:rsidRDefault="00CE0C63" w:rsidP="00CE0C63">
            <w:pPr>
              <w:ind w:firstLineChars="100" w:firstLine="200"/>
              <w:jc w:val="left"/>
              <w:rPr>
                <w:b/>
                <w:color w:val="C00000"/>
              </w:rPr>
            </w:pPr>
            <w:r w:rsidRPr="00CE0C63">
              <w:rPr>
                <w:rFonts w:ascii="微软雅黑" w:eastAsia="微软雅黑" w:hAnsi="微软雅黑"/>
                <w:b/>
                <w:color w:val="C00000"/>
                <w:sz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color w:val="C00000"/>
                <w:sz w:val="20"/>
              </w:rPr>
              <w:t>城市</w:t>
            </w:r>
          </w:p>
          <w:p w14:paraId="3ACA040F" w14:textId="77777777" w:rsidR="00CE0C63" w:rsidRPr="003B7DD1" w:rsidRDefault="00CE0C63" w:rsidP="00CE0C63">
            <w:pPr>
              <w:ind w:firstLineChars="100" w:firstLine="160"/>
              <w:jc w:val="left"/>
              <w:rPr>
                <w:rFonts w:ascii="微软雅黑" w:eastAsia="微软雅黑" w:hAnsi="微软雅黑"/>
                <w:i/>
                <w:sz w:val="16"/>
                <w:szCs w:val="18"/>
              </w:rPr>
            </w:pP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XX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工作</w:t>
            </w:r>
            <w:r w:rsidRPr="00B85898">
              <w:rPr>
                <w:i/>
                <w:sz w:val="18"/>
                <w:szCs w:val="18"/>
              </w:rPr>
              <w:t xml:space="preserve">      </w:t>
            </w:r>
            <w:r>
              <w:rPr>
                <w:i/>
                <w:sz w:val="18"/>
                <w:szCs w:val="18"/>
              </w:rPr>
              <w:t xml:space="preserve">    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XXX / XXX 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–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 XXX / XXX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30A966D" w14:textId="77777777" w:rsidR="00CE0C63" w:rsidRPr="00434038" w:rsidRDefault="00CE0C63" w:rsidP="00CE0C63">
            <w:pPr>
              <w:ind w:firstLineChars="100" w:firstLine="200"/>
              <w:jc w:val="left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3855" w:type="dxa"/>
            <w:tcBorders>
              <w:top w:val="single" w:sz="2" w:space="0" w:color="BFBFBF" w:themeColor="background1" w:themeShade="BF"/>
              <w:left w:val="nil"/>
              <w:bottom w:val="nil"/>
            </w:tcBorders>
          </w:tcPr>
          <w:p w14:paraId="7839D1C6" w14:textId="77777777" w:rsidR="00CE0C63" w:rsidRPr="00CE0C63" w:rsidRDefault="00CE0C63" w:rsidP="00CE0C63">
            <w:pPr>
              <w:ind w:firstLineChars="100" w:firstLine="200"/>
              <w:jc w:val="left"/>
              <w:rPr>
                <w:b/>
                <w:color w:val="C00000"/>
              </w:rPr>
            </w:pPr>
            <w:r w:rsidRPr="00CE0C63">
              <w:rPr>
                <w:rFonts w:ascii="微软雅黑" w:eastAsia="微软雅黑" w:hAnsi="微软雅黑"/>
                <w:b/>
                <w:color w:val="C00000"/>
                <w:sz w:val="20"/>
              </w:rPr>
              <w:t>XX</w:t>
            </w:r>
            <w:r w:rsidRPr="00CE0C63">
              <w:rPr>
                <w:rFonts w:ascii="微软雅黑" w:eastAsia="微软雅黑" w:hAnsi="微软雅黑" w:hint="eastAsia"/>
                <w:b/>
                <w:color w:val="C00000"/>
                <w:sz w:val="20"/>
              </w:rPr>
              <w:t>城市</w:t>
            </w:r>
          </w:p>
          <w:p w14:paraId="5D3194A3" w14:textId="77777777" w:rsidR="00CE0C63" w:rsidRPr="003B7DD1" w:rsidRDefault="00CE0C63" w:rsidP="00CE0C63">
            <w:pPr>
              <w:ind w:firstLineChars="100" w:firstLine="160"/>
              <w:jc w:val="left"/>
              <w:rPr>
                <w:rFonts w:ascii="微软雅黑" w:eastAsia="微软雅黑" w:hAnsi="微软雅黑"/>
                <w:i/>
                <w:sz w:val="16"/>
                <w:szCs w:val="18"/>
              </w:rPr>
            </w:pP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XX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工作</w:t>
            </w:r>
            <w:r w:rsidRPr="00B85898">
              <w:rPr>
                <w:i/>
                <w:sz w:val="18"/>
                <w:szCs w:val="18"/>
              </w:rPr>
              <w:t xml:space="preserve">      </w:t>
            </w:r>
            <w:r>
              <w:rPr>
                <w:i/>
                <w:sz w:val="18"/>
                <w:szCs w:val="18"/>
              </w:rPr>
              <w:t xml:space="preserve">    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XXX / XXX 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>–</w:t>
            </w:r>
            <w:r w:rsidRPr="00227F40">
              <w:rPr>
                <w:rFonts w:ascii="微软雅黑" w:eastAsia="微软雅黑" w:hAnsi="微软雅黑" w:hint="eastAsia"/>
                <w:i/>
                <w:sz w:val="16"/>
                <w:szCs w:val="18"/>
              </w:rPr>
              <w:t xml:space="preserve"> XXX / XXX</w:t>
            </w:r>
            <w:r w:rsidRPr="00227F40">
              <w:rPr>
                <w:rFonts w:ascii="微软雅黑" w:eastAsia="微软雅黑" w:hAnsi="微软雅黑"/>
                <w:i/>
                <w:sz w:val="16"/>
                <w:szCs w:val="18"/>
              </w:rPr>
              <w:t xml:space="preserve"> </w:t>
            </w:r>
          </w:p>
        </w:tc>
      </w:tr>
      <w:tr w:rsidR="00CE0C63" w14:paraId="5680DA76" w14:textId="77777777" w:rsidTr="00CE0C63">
        <w:trPr>
          <w:trHeight w:val="893"/>
        </w:trPr>
        <w:tc>
          <w:tcPr>
            <w:tcW w:w="3855" w:type="dxa"/>
            <w:tcBorders>
              <w:top w:val="nil"/>
              <w:bottom w:val="nil"/>
              <w:right w:val="nil"/>
            </w:tcBorders>
          </w:tcPr>
          <w:p w14:paraId="31B3F100" w14:textId="77777777" w:rsidR="00CE0C63" w:rsidRPr="00227F40" w:rsidRDefault="00CE0C63" w:rsidP="00CE0C63">
            <w:pPr>
              <w:ind w:firstLineChars="100" w:firstLine="160"/>
              <w:rPr>
                <w:rFonts w:ascii="微软雅黑" w:eastAsia="微软雅黑" w:hAnsi="微软雅黑"/>
                <w:sz w:val="18"/>
                <w:szCs w:val="18"/>
              </w:rPr>
            </w:pPr>
            <w:r w:rsidRPr="00CE0C63"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</w:t>
            </w:r>
            <w:r w:rsidRPr="00CE0C63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XXXXXXXXXXXXXXXXXXXXXXXXXXXXXXXXXXXXXXXXXXXXXXXXXXXXXXXXX（基本情况）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F3166FD" w14:textId="77777777" w:rsidR="00CE0C63" w:rsidRPr="00227F40" w:rsidRDefault="00CE0C63" w:rsidP="00CE0C63">
            <w:pPr>
              <w:ind w:firstLineChars="100" w:firstLine="160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</w:tcBorders>
          </w:tcPr>
          <w:p w14:paraId="0548D786" w14:textId="77777777" w:rsidR="00CE0C63" w:rsidRPr="00227F40" w:rsidRDefault="00CE0C63" w:rsidP="00CE0C63">
            <w:pPr>
              <w:ind w:firstLineChars="100" w:firstLine="160"/>
              <w:rPr>
                <w:rFonts w:ascii="微软雅黑" w:eastAsia="微软雅黑" w:hAnsi="微软雅黑"/>
                <w:sz w:val="18"/>
                <w:szCs w:val="18"/>
              </w:rPr>
            </w:pPr>
            <w:r w:rsidRPr="00CE0C63">
              <w:rPr>
                <w:rFonts w:ascii="微软雅黑" w:eastAsia="微软雅黑" w:hAnsi="微软雅黑"/>
                <w:color w:val="ABABAB"/>
                <w:sz w:val="16"/>
                <w:szCs w:val="18"/>
              </w:rPr>
              <w:t>XX</w:t>
            </w:r>
            <w:r w:rsidRPr="00CE0C63">
              <w:rPr>
                <w:rFonts w:ascii="微软雅黑" w:eastAsia="微软雅黑" w:hAnsi="微软雅黑" w:hint="eastAsia"/>
                <w:color w:val="ABABAB"/>
                <w:sz w:val="16"/>
                <w:szCs w:val="18"/>
              </w:rPr>
              <w:t>XXXXXXXXXXXXXXXXXXXXXXXXXXXXXXXXXXXXXXXXXXXXXXXXXXXXXXXXX（基本情况）</w:t>
            </w:r>
          </w:p>
        </w:tc>
      </w:tr>
    </w:tbl>
    <w:p w14:paraId="2849D635" w14:textId="24672D53" w:rsidR="00F0291E" w:rsidRPr="008C4A0E" w:rsidRDefault="009B2B8D" w:rsidP="008C4A0E">
      <w:pPr>
        <w:tabs>
          <w:tab w:val="right" w:pos="3104"/>
        </w:tabs>
        <w:spacing w:line="240" w:lineRule="exact"/>
        <w:ind w:firstLineChars="100" w:firstLine="210"/>
        <w:rPr>
          <w:rFonts w:ascii="微软雅黑" w:eastAsia="微软雅黑" w:hAnsi="微软雅黑"/>
          <w:b/>
          <w:color w:val="808080" w:themeColor="background1" w:themeShade="80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429EF2" wp14:editId="2AB9E813">
                <wp:simplePos x="0" y="0"/>
                <wp:positionH relativeFrom="margin">
                  <wp:posOffset>490566</wp:posOffset>
                </wp:positionH>
                <wp:positionV relativeFrom="paragraph">
                  <wp:posOffset>798022</wp:posOffset>
                </wp:positionV>
                <wp:extent cx="788035" cy="396240"/>
                <wp:effectExtent l="0" t="0" r="0" b="0"/>
                <wp:wrapNone/>
                <wp:docPr id="1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84AC4" w14:textId="77777777" w:rsidR="009B2B8D" w:rsidRPr="00F4429B" w:rsidRDefault="009B2B8D" w:rsidP="009B2B8D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点击图片</w:t>
                            </w:r>
                          </w:p>
                          <w:p w14:paraId="06C91C8B" w14:textId="77777777" w:rsidR="009B2B8D" w:rsidRPr="00F4429B" w:rsidRDefault="009B2B8D" w:rsidP="009B2B8D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点击“更改图片”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429E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.65pt;margin-top:62.85pt;width:62.05pt;height:31.2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WPHQIAAPQ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" filled="f" stroked="f">
                <v:textbox style="mso-fit-shape-to-text:t">
                  <w:txbxContent>
                    <w:p w14:paraId="4A284AC4" w14:textId="77777777" w:rsidR="009B2B8D" w:rsidRPr="00F4429B" w:rsidRDefault="009B2B8D" w:rsidP="009B2B8D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点击图片</w:t>
                      </w:r>
                    </w:p>
                    <w:p w14:paraId="06C91C8B" w14:textId="77777777" w:rsidR="009B2B8D" w:rsidRPr="00F4429B" w:rsidRDefault="009B2B8D" w:rsidP="009B2B8D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点击“更改图片”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C63" w:rsidRPr="00172EBF">
        <w:rPr>
          <w:rFonts w:ascii="微软雅黑" w:eastAsia="微软雅黑" w:hAnsi="微软雅黑"/>
          <w:b/>
          <w:noProof/>
          <w:color w:val="C00000"/>
          <w:sz w:val="36"/>
          <w:szCs w:val="2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4019E0" wp14:editId="292D5655">
                <wp:simplePos x="0" y="0"/>
                <wp:positionH relativeFrom="column">
                  <wp:posOffset>-206828</wp:posOffset>
                </wp:positionH>
                <wp:positionV relativeFrom="paragraph">
                  <wp:posOffset>3069771</wp:posOffset>
                </wp:positionV>
                <wp:extent cx="2093686" cy="1404620"/>
                <wp:effectExtent l="0" t="0" r="0" b="6350"/>
                <wp:wrapNone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6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C52DC" w14:textId="77777777" w:rsidR="00172EBF" w:rsidRPr="00172EBF" w:rsidRDefault="00172EB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172EBF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5503939D" wp14:editId="0542DC42">
                                  <wp:extent cx="2721610" cy="121920"/>
                                  <wp:effectExtent l="0" t="0" r="0" b="0"/>
                                  <wp:docPr id="119" name="图片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161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019E0" id="_x0000_s1027" type="#_x0000_t202" style="position:absolute;left:0;text-align:left;margin-left:-16.3pt;margin-top:241.7pt;width:164.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" filled="f" stroked="f">
                <v:textbox style="mso-fit-shape-to-text:t">
                  <w:txbxContent>
                    <w:p w14:paraId="50FC52DC" w14:textId="77777777" w:rsidR="00172EBF" w:rsidRPr="00172EBF" w:rsidRDefault="00172EB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172EBF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5503939D" wp14:editId="0542DC42">
                            <wp:extent cx="2721610" cy="121920"/>
                            <wp:effectExtent l="0" t="0" r="0" b="0"/>
                            <wp:docPr id="119" name="图片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161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0C63" w:rsidRPr="008C4A0E">
        <w:rPr>
          <w:rFonts w:ascii="微软雅黑" w:eastAsia="微软雅黑" w:hAnsi="微软雅黑"/>
          <w:b/>
          <w:noProof/>
          <w:color w:val="808080" w:themeColor="background1" w:themeShade="80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F1B88D" wp14:editId="4641C726">
                <wp:simplePos x="0" y="0"/>
                <wp:positionH relativeFrom="margin">
                  <wp:align>left</wp:align>
                </wp:positionH>
                <wp:positionV relativeFrom="paragraph">
                  <wp:posOffset>3225800</wp:posOffset>
                </wp:positionV>
                <wp:extent cx="1785257" cy="3929743"/>
                <wp:effectExtent l="0" t="0" r="2476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3929743"/>
                        </a:xfrm>
                        <a:prstGeom prst="rect">
                          <a:avLst/>
                        </a:prstGeom>
                        <a:solidFill>
                          <a:srgbClr val="343A6A"/>
                        </a:solidFill>
                        <a:ln>
                          <a:solidFill>
                            <a:srgbClr val="343A6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51D64" w14:textId="77777777" w:rsidR="00D327EA" w:rsidRPr="00D327EA" w:rsidRDefault="00D327EA" w:rsidP="00D32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B88D" id="矩形 1" o:spid="_x0000_s1028" style="position:absolute;left:0;text-align:left;margin-left:0;margin-top:254pt;width:140.55pt;height:309.45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" fillcolor="#343a6a" strokecolor="#343a6a" strokeweight="1pt">
                <v:textbox>
                  <w:txbxContent>
                    <w:p w14:paraId="54251D64" w14:textId="77777777" w:rsidR="00D327EA" w:rsidRPr="00D327EA" w:rsidRDefault="00D327EA" w:rsidP="00D327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C63">
        <w:rPr>
          <w:rFonts w:ascii="微软雅黑" w:eastAsia="微软雅黑" w:hAnsi="微软雅黑"/>
          <w:b/>
          <w:noProof/>
          <w:color w:val="FFFFFF" w:themeColor="background1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1D30C" wp14:editId="638A4FD2">
                <wp:simplePos x="0" y="0"/>
                <wp:positionH relativeFrom="column">
                  <wp:posOffset>1802130</wp:posOffset>
                </wp:positionH>
                <wp:positionV relativeFrom="paragraph">
                  <wp:posOffset>7436485</wp:posOffset>
                </wp:positionV>
                <wp:extent cx="0" cy="250722"/>
                <wp:effectExtent l="0" t="0" r="38100" b="3556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2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90C9F" id="直接连接符 11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585.55pt" to="141.9pt,6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" strokecolor="#c00000" strokeweight="2pt">
                <v:stroke joinstyle="miter"/>
              </v:line>
            </w:pict>
          </mc:Fallback>
        </mc:AlternateContent>
      </w:r>
      <w:r w:rsidR="00CE0C63">
        <w:rPr>
          <w:rFonts w:ascii="微软雅黑" w:eastAsia="微软雅黑" w:hAnsi="微软雅黑"/>
          <w:b/>
          <w:noProof/>
          <w:color w:val="FFFFFF" w:themeColor="background1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50AAC" wp14:editId="44174B17">
                <wp:simplePos x="0" y="0"/>
                <wp:positionH relativeFrom="column">
                  <wp:posOffset>1802130</wp:posOffset>
                </wp:positionH>
                <wp:positionV relativeFrom="paragraph">
                  <wp:posOffset>3562985</wp:posOffset>
                </wp:positionV>
                <wp:extent cx="0" cy="250722"/>
                <wp:effectExtent l="0" t="0" r="38100" b="3556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2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D5BC6" id="直接连接符 11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280.55pt" to="141.9pt,3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" strokecolor="#c00000" strokeweight="2pt">
                <v:stroke joinstyle="miter"/>
              </v:line>
            </w:pict>
          </mc:Fallback>
        </mc:AlternateContent>
      </w:r>
      <w:r w:rsidR="00CE0C63">
        <w:rPr>
          <w:rFonts w:ascii="微软雅黑" w:eastAsia="微软雅黑" w:hAnsi="微软雅黑"/>
          <w:b/>
          <w:noProof/>
          <w:color w:val="C00000"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C06F1" wp14:editId="25925568">
                <wp:simplePos x="0" y="0"/>
                <wp:positionH relativeFrom="column">
                  <wp:posOffset>1995805</wp:posOffset>
                </wp:positionH>
                <wp:positionV relativeFrom="paragraph">
                  <wp:posOffset>7240270</wp:posOffset>
                </wp:positionV>
                <wp:extent cx="5086985" cy="0"/>
                <wp:effectExtent l="0" t="0" r="0" b="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1E1E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BD3AA" id="直接连接符 116" o:spid="_x0000_s1026" style="position:absolute;left:0;text-align:lef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15pt,570.1pt" to="557.7pt,5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" strokecolor="#e1e1e1" strokeweight="1pt">
                <v:stroke joinstyle="miter"/>
              </v:line>
            </w:pict>
          </mc:Fallback>
        </mc:AlternateContent>
      </w:r>
      <w:r w:rsidR="00EC5EFA">
        <w:rPr>
          <w:rFonts w:ascii="微软雅黑" w:eastAsia="微软雅黑" w:hAnsi="微软雅黑"/>
          <w:b/>
          <w:noProof/>
          <w:color w:val="FFFFFF" w:themeColor="background1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2C3C5" wp14:editId="7FDD2E4F">
                <wp:simplePos x="0" y="0"/>
                <wp:positionH relativeFrom="column">
                  <wp:posOffset>1802130</wp:posOffset>
                </wp:positionH>
                <wp:positionV relativeFrom="paragraph">
                  <wp:posOffset>1497965</wp:posOffset>
                </wp:positionV>
                <wp:extent cx="0" cy="250722"/>
                <wp:effectExtent l="0" t="0" r="38100" b="3556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2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E255E" id="直接连接符 114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117.95pt" to="141.9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" strokecolor="#c00000" strokeweight="2pt">
                <v:stroke joinstyle="miter"/>
              </v:line>
            </w:pict>
          </mc:Fallback>
        </mc:AlternateContent>
      </w:r>
      <w:r w:rsidR="00EC5EFA">
        <w:rPr>
          <w:rFonts w:ascii="微软雅黑" w:eastAsia="微软雅黑" w:hAnsi="微软雅黑"/>
          <w:b/>
          <w:noProof/>
          <w:color w:val="FFFFFF" w:themeColor="background1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6936B" wp14:editId="2592607E">
                <wp:simplePos x="0" y="0"/>
                <wp:positionH relativeFrom="column">
                  <wp:posOffset>1802130</wp:posOffset>
                </wp:positionH>
                <wp:positionV relativeFrom="paragraph">
                  <wp:posOffset>207645</wp:posOffset>
                </wp:positionV>
                <wp:extent cx="0" cy="250722"/>
                <wp:effectExtent l="0" t="0" r="38100" b="3556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2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691ED" id="直接连接符 19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16.35pt" to="141.9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" strokecolor="#c00000" strokeweight="2pt">
                <v:stroke joinstyle="miter"/>
              </v:line>
            </w:pict>
          </mc:Fallback>
        </mc:AlternateContent>
      </w:r>
      <w:r w:rsidR="00EC5EFA" w:rsidRPr="008C4A0E">
        <w:rPr>
          <w:rFonts w:ascii="微软雅黑" w:eastAsia="微软雅黑" w:hAnsi="微软雅黑"/>
          <w:b/>
          <w:noProof/>
          <w:color w:val="808080" w:themeColor="background1" w:themeShade="80"/>
          <w:szCs w:val="18"/>
        </w:rPr>
        <w:drawing>
          <wp:anchor distT="0" distB="0" distL="114300" distR="114300" simplePos="0" relativeHeight="251656192" behindDoc="0" locked="0" layoutInCell="1" allowOverlap="1" wp14:anchorId="7B8C7578" wp14:editId="56838988">
            <wp:simplePos x="0" y="0"/>
            <wp:positionH relativeFrom="column">
              <wp:posOffset>379535</wp:posOffset>
            </wp:positionH>
            <wp:positionV relativeFrom="paragraph">
              <wp:posOffset>93345</wp:posOffset>
            </wp:positionV>
            <wp:extent cx="1066800" cy="1066800"/>
            <wp:effectExtent l="57150" t="57150" r="57150" b="5715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7" t="6716" r="5971" b="9702"/>
                    <a:stretch/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  <a:ln w="508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414" w:rsidRPr="008C4A0E">
        <w:rPr>
          <w:rFonts w:ascii="微软雅黑" w:eastAsia="微软雅黑" w:hAnsi="微软雅黑"/>
          <w:b/>
          <w:noProof/>
          <w:color w:val="808080" w:themeColor="background1" w:themeShade="80"/>
          <w:szCs w:val="18"/>
        </w:rPr>
        <w:t xml:space="preserve"> </w:t>
      </w:r>
      <w:r w:rsidR="007D54A0">
        <w:rPr>
          <w:rFonts w:ascii="微软雅黑" w:eastAsia="微软雅黑" w:hAnsi="微软雅黑"/>
          <w:b/>
          <w:noProof/>
          <w:color w:val="FFFFFF" w:themeColor="background1"/>
          <w:szCs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883F97" wp14:editId="43FC596C">
                <wp:simplePos x="0" y="0"/>
                <wp:positionH relativeFrom="column">
                  <wp:posOffset>133350</wp:posOffset>
                </wp:positionH>
                <wp:positionV relativeFrom="paragraph">
                  <wp:posOffset>2209800</wp:posOffset>
                </wp:positionV>
                <wp:extent cx="1765935" cy="726440"/>
                <wp:effectExtent l="0" t="0" r="0" b="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935" cy="726440"/>
                          <a:chOff x="0" y="0"/>
                          <a:chExt cx="1765935" cy="726440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180975" y="0"/>
                            <a:ext cx="158496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225C5E" w14:textId="77777777" w:rsidR="00B66ACD" w:rsidRPr="007D54A0" w:rsidRDefault="00B66ACD" w:rsidP="00B66ACD">
                              <w:pPr>
                                <w:pStyle w:val="a3"/>
                                <w:spacing w:before="0" w:beforeAutospacing="0" w:after="0" w:afterAutospacing="0" w:line="500" w:lineRule="exact"/>
                                <w:jc w:val="both"/>
                                <w:rPr>
                                  <w:rFonts w:ascii="微软雅黑" w:eastAsia="微软雅黑" w:hAnsi="微软雅黑"/>
                                  <w:sz w:val="15"/>
                                  <w:szCs w:val="16"/>
                                </w:rPr>
                              </w:pPr>
                              <w:r w:rsidRPr="007D54A0">
                                <w:rPr>
                                  <w:rFonts w:ascii="微软雅黑" w:eastAsia="微软雅黑" w:hAnsi="微软雅黑" w:cstheme="minorBidi" w:hint="eastAsia"/>
                                  <w:kern w:val="24"/>
                                  <w:sz w:val="15"/>
                                  <w:szCs w:val="16"/>
                                </w:rPr>
                                <w:t>电话：</w:t>
                              </w:r>
                              <w:r w:rsidR="007D54A0" w:rsidRPr="007D54A0">
                                <w:rPr>
                                  <w:rFonts w:ascii="微软雅黑" w:eastAsia="微软雅黑" w:hAnsi="微软雅黑" w:cstheme="minorBidi"/>
                                  <w:kern w:val="24"/>
                                  <w:sz w:val="15"/>
                                  <w:szCs w:val="16"/>
                                </w:rPr>
                                <w:t>18015201037</w:t>
                              </w:r>
                            </w:p>
                            <w:p w14:paraId="513E5EAF" w14:textId="77777777" w:rsidR="00B66ACD" w:rsidRPr="007D54A0" w:rsidRDefault="007D54A0" w:rsidP="00B66ACD">
                              <w:pPr>
                                <w:pStyle w:val="a3"/>
                                <w:spacing w:before="0" w:beforeAutospacing="0" w:after="0" w:afterAutospacing="0" w:line="500" w:lineRule="exact"/>
                                <w:jc w:val="both"/>
                                <w:rPr>
                                  <w:rFonts w:ascii="微软雅黑" w:eastAsia="微软雅黑" w:hAnsi="微软雅黑"/>
                                  <w:sz w:val="15"/>
                                  <w:szCs w:val="16"/>
                                </w:rPr>
                              </w:pPr>
                              <w:r w:rsidRPr="007D54A0">
                                <w:rPr>
                                  <w:rFonts w:ascii="微软雅黑" w:eastAsia="微软雅黑" w:hAnsi="微软雅黑" w:cstheme="minorBidi" w:hint="eastAsia"/>
                                  <w:kern w:val="24"/>
                                  <w:sz w:val="15"/>
                                  <w:szCs w:val="16"/>
                                </w:rPr>
                                <w:t>邮箱：</w:t>
                              </w:r>
                              <w:r w:rsidRPr="007D54A0">
                                <w:rPr>
                                  <w:rFonts w:ascii="微软雅黑" w:eastAsia="微软雅黑" w:hAnsi="微软雅黑" w:cstheme="minorBidi"/>
                                  <w:kern w:val="24"/>
                                  <w:sz w:val="15"/>
                                  <w:szCs w:val="16"/>
                                </w:rPr>
                                <w:t>mkeke@hust.edu.cn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2" name="KSO_Shape"/>
                        <wps:cNvSpPr/>
                        <wps:spPr>
                          <a:xfrm>
                            <a:off x="0" y="523875"/>
                            <a:ext cx="15748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3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54" name="KSO_Shape"/>
                        <wps:cNvSpPr/>
                        <wps:spPr>
                          <a:xfrm>
                            <a:off x="0" y="200025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3A6A"/>
                          </a:solidFill>
                          <a:ln w="31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83F97" id="组合 196" o:spid="_x0000_s1029" style="position:absolute;left:0;text-align:left;margin-left:10.5pt;margin-top:174pt;width:139.05pt;height:57.2pt;z-index:251668480" coordsize="17659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">
                <v:rect id="矩形 51" o:spid="_x0000_s1030" style="position:absolute;left:1809;width:15850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" filled="f" stroked="f">
                  <v:textbox style="mso-fit-shape-to-text:t">
                    <w:txbxContent>
                      <w:p w14:paraId="50225C5E" w14:textId="77777777" w:rsidR="00B66ACD" w:rsidRPr="007D54A0" w:rsidRDefault="00B66ACD" w:rsidP="00B66ACD">
                        <w:pPr>
                          <w:pStyle w:val="a3"/>
                          <w:spacing w:before="0" w:beforeAutospacing="0" w:after="0" w:afterAutospacing="0" w:line="500" w:lineRule="exact"/>
                          <w:jc w:val="both"/>
                          <w:rPr>
                            <w:rFonts w:ascii="微软雅黑" w:eastAsia="微软雅黑" w:hAnsi="微软雅黑"/>
                            <w:sz w:val="15"/>
                            <w:szCs w:val="16"/>
                          </w:rPr>
                        </w:pPr>
                        <w:r w:rsidRPr="007D54A0">
                          <w:rPr>
                            <w:rFonts w:ascii="微软雅黑" w:eastAsia="微软雅黑" w:hAnsi="微软雅黑" w:cstheme="minorBidi" w:hint="eastAsia"/>
                            <w:kern w:val="24"/>
                            <w:sz w:val="15"/>
                            <w:szCs w:val="16"/>
                          </w:rPr>
                          <w:t>电话：</w:t>
                        </w:r>
                        <w:r w:rsidR="007D54A0" w:rsidRPr="007D54A0">
                          <w:rPr>
                            <w:rFonts w:ascii="微软雅黑" w:eastAsia="微软雅黑" w:hAnsi="微软雅黑" w:cstheme="minorBidi"/>
                            <w:kern w:val="24"/>
                            <w:sz w:val="15"/>
                            <w:szCs w:val="16"/>
                          </w:rPr>
                          <w:t>18015201037</w:t>
                        </w:r>
                      </w:p>
                      <w:p w14:paraId="513E5EAF" w14:textId="77777777" w:rsidR="00B66ACD" w:rsidRPr="007D54A0" w:rsidRDefault="007D54A0" w:rsidP="00B66ACD">
                        <w:pPr>
                          <w:pStyle w:val="a3"/>
                          <w:spacing w:before="0" w:beforeAutospacing="0" w:after="0" w:afterAutospacing="0" w:line="500" w:lineRule="exact"/>
                          <w:jc w:val="both"/>
                          <w:rPr>
                            <w:rFonts w:ascii="微软雅黑" w:eastAsia="微软雅黑" w:hAnsi="微软雅黑"/>
                            <w:sz w:val="15"/>
                            <w:szCs w:val="16"/>
                          </w:rPr>
                        </w:pPr>
                        <w:r w:rsidRPr="007D54A0">
                          <w:rPr>
                            <w:rFonts w:ascii="微软雅黑" w:eastAsia="微软雅黑" w:hAnsi="微软雅黑" w:cstheme="minorBidi" w:hint="eastAsia"/>
                            <w:kern w:val="24"/>
                            <w:sz w:val="15"/>
                            <w:szCs w:val="16"/>
                          </w:rPr>
                          <w:t>邮箱：</w:t>
                        </w:r>
                        <w:r w:rsidRPr="007D54A0">
                          <w:rPr>
                            <w:rFonts w:ascii="微软雅黑" w:eastAsia="微软雅黑" w:hAnsi="微软雅黑" w:cstheme="minorBidi"/>
                            <w:kern w:val="24"/>
                            <w:sz w:val="15"/>
                            <w:szCs w:val="16"/>
                          </w:rPr>
                          <w:t>mkeke@hust.edu</w:t>
                        </w:r>
                        <w:bookmarkStart w:id="1" w:name="_GoBack"/>
                        <w:r w:rsidRPr="007D54A0">
                          <w:rPr>
                            <w:rFonts w:ascii="微软雅黑" w:eastAsia="微软雅黑" w:hAnsi="微软雅黑" w:cstheme="minorBidi"/>
                            <w:kern w:val="24"/>
                            <w:sz w:val="15"/>
                            <w:szCs w:val="16"/>
                          </w:rPr>
                          <w:t>.cn</w:t>
                        </w:r>
                        <w:bookmarkEnd w:id="1"/>
                      </w:p>
                    </w:txbxContent>
                  </v:textbox>
                </v:rect>
                <v:shape id="KSO_Shape" o:spid="_x0000_s1031" style="position:absolute;top:5238;width:1574;height:1054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" path="m1897867,1805825r587870,509909l3073607,1805825,4820061,3320682r-4668648,l1897867,1805825xm,159634l1788328,1710812,,3261996,,159634xm4974795,156753r,3108119l3183146,1710812,4974795,156753xm35040,l4936434,,2485737,2125709,35040,xe" fillcolor="#343a6a" stroked="f" strokeweight="1pt">
                  <v:stroke joinstyle="miter"/>
                  <v:path arrowok="t"/>
                </v:shape>
                <v:shape id="KSO_Shape" o:spid="_x0000_s1032" style="position:absolute;top:2000;width:1574;height:1575;visibility:visible;mso-wrap-style:square;v-text-anchor:middle" coordsize="577593,57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#343a6a" stroked="f" strokeweight=".25pt">
                  <v:stroke joinstyle="miter"/>
                  <v:path arrowok="t"/>
                </v:shape>
              </v:group>
            </w:pict>
          </mc:Fallback>
        </mc:AlternateContent>
      </w:r>
      <w:r w:rsidR="007D54A0" w:rsidRPr="008C4A0E">
        <w:rPr>
          <w:rFonts w:ascii="微软雅黑" w:eastAsia="微软雅黑" w:hAnsi="微软雅黑"/>
          <w:b/>
          <w:noProof/>
          <w:color w:val="808080" w:themeColor="background1" w:themeShade="8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F6EB5" wp14:editId="5C46F3DD">
                <wp:simplePos x="0" y="0"/>
                <wp:positionH relativeFrom="margin">
                  <wp:align>left</wp:align>
                </wp:positionH>
                <wp:positionV relativeFrom="paragraph">
                  <wp:posOffset>1242060</wp:posOffset>
                </wp:positionV>
                <wp:extent cx="1778000" cy="9398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E7395" w14:textId="77777777" w:rsidR="005E5A91" w:rsidRPr="005E5A91" w:rsidRDefault="005E5A91" w:rsidP="005E5A91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43A6A"/>
                                <w:sz w:val="52"/>
                              </w:rPr>
                            </w:pPr>
                            <w:r w:rsidRPr="005E5A91">
                              <w:rPr>
                                <w:rFonts w:ascii="微软雅黑" w:eastAsia="微软雅黑" w:hAnsi="微软雅黑" w:hint="eastAsia"/>
                                <w:b/>
                                <w:color w:val="343A6A"/>
                                <w:sz w:val="52"/>
                              </w:rPr>
                              <w:t>华小闻</w:t>
                            </w:r>
                          </w:p>
                          <w:p w14:paraId="4884F6D7" w14:textId="77777777" w:rsidR="005E5A91" w:rsidRPr="005E5A91" w:rsidRDefault="009B659A" w:rsidP="005E5A91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43A6A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43A6A"/>
                                <w:sz w:val="3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43A6A"/>
                                <w:sz w:val="3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43A6A"/>
                                <w:sz w:val="32"/>
                              </w:rPr>
                              <w:t>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6EB5" id="文本框 5" o:spid="_x0000_s1033" type="#_x0000_t202" style="position:absolute;left:0;text-align:left;margin-left:0;margin-top:97.8pt;width:140pt;height:7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" filled="f" stroked="f">
                <v:textbox>
                  <w:txbxContent>
                    <w:p w14:paraId="3E5E7395" w14:textId="77777777" w:rsidR="005E5A91" w:rsidRPr="005E5A91" w:rsidRDefault="005E5A91" w:rsidP="005E5A91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343A6A"/>
                          <w:sz w:val="52"/>
                        </w:rPr>
                      </w:pPr>
                      <w:r w:rsidRPr="005E5A91">
                        <w:rPr>
                          <w:rFonts w:ascii="微软雅黑" w:eastAsia="微软雅黑" w:hAnsi="微软雅黑" w:hint="eastAsia"/>
                          <w:b/>
                          <w:color w:val="343A6A"/>
                          <w:sz w:val="52"/>
                        </w:rPr>
                        <w:t>华小闻</w:t>
                      </w:r>
                    </w:p>
                    <w:p w14:paraId="4884F6D7" w14:textId="77777777" w:rsidR="005E5A91" w:rsidRPr="005E5A91" w:rsidRDefault="009B659A" w:rsidP="005E5A91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343A6A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43A6A"/>
                          <w:sz w:val="32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43A6A"/>
                          <w:sz w:val="32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43A6A"/>
                          <w:sz w:val="32"/>
                        </w:rPr>
                        <w:t>职位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0291E" w:rsidRPr="008C4A0E" w:rsidSect="007D54A0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4C4C2" w14:textId="77777777" w:rsidR="007B38E7" w:rsidRDefault="007B38E7" w:rsidP="00CF33B1">
      <w:r>
        <w:separator/>
      </w:r>
    </w:p>
  </w:endnote>
  <w:endnote w:type="continuationSeparator" w:id="0">
    <w:p w14:paraId="04F74E94" w14:textId="77777777" w:rsidR="007B38E7" w:rsidRDefault="007B38E7" w:rsidP="00CF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C0233" w14:textId="77777777" w:rsidR="007B38E7" w:rsidRDefault="007B38E7" w:rsidP="00CF33B1">
      <w:r>
        <w:separator/>
      </w:r>
    </w:p>
  </w:footnote>
  <w:footnote w:type="continuationSeparator" w:id="0">
    <w:p w14:paraId="7AF9AA8D" w14:textId="77777777" w:rsidR="007B38E7" w:rsidRDefault="007B38E7" w:rsidP="00CF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o:colormru v:ext="edit" colors="#e1e1e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A493F"/>
    <w:rsid w:val="00127990"/>
    <w:rsid w:val="00172EBF"/>
    <w:rsid w:val="001D4414"/>
    <w:rsid w:val="00271AFD"/>
    <w:rsid w:val="0034627D"/>
    <w:rsid w:val="003D4EFF"/>
    <w:rsid w:val="00495ED0"/>
    <w:rsid w:val="00503E17"/>
    <w:rsid w:val="005239E8"/>
    <w:rsid w:val="005E5A91"/>
    <w:rsid w:val="007669CA"/>
    <w:rsid w:val="007B38E7"/>
    <w:rsid w:val="007B7049"/>
    <w:rsid w:val="007D54A0"/>
    <w:rsid w:val="00843008"/>
    <w:rsid w:val="008B11F0"/>
    <w:rsid w:val="008C4A0E"/>
    <w:rsid w:val="009B2B8D"/>
    <w:rsid w:val="009B659A"/>
    <w:rsid w:val="00AC5139"/>
    <w:rsid w:val="00B66ACD"/>
    <w:rsid w:val="00B70739"/>
    <w:rsid w:val="00C21646"/>
    <w:rsid w:val="00CA5897"/>
    <w:rsid w:val="00CE0C63"/>
    <w:rsid w:val="00CF33B1"/>
    <w:rsid w:val="00D327EA"/>
    <w:rsid w:val="00E11987"/>
    <w:rsid w:val="00EC5EFA"/>
    <w:rsid w:val="00F0291E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e1e1e1"/>
    </o:shapedefaults>
    <o:shapelayout v:ext="edit">
      <o:idmap v:ext="edit" data="1"/>
    </o:shapelayout>
  </w:shapeDefaults>
  <w:decimalSymbol w:val="."/>
  <w:listSeparator w:val=","/>
  <w14:docId w14:val="71088ADE"/>
  <w15:docId w15:val="{55AD0BA0-8D2A-4C4C-B46A-69FCF07F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F3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33B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3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33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95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戴竞锋</dc:creator>
  <cp:lastModifiedBy>戴竞锋</cp:lastModifiedBy>
  <cp:revision>7</cp:revision>
  <cp:lastPrinted>2019-03-01T08:10:00Z</cp:lastPrinted>
  <dcterms:created xsi:type="dcterms:W3CDTF">2019-03-01T06:52:00Z</dcterms:created>
  <dcterms:modified xsi:type="dcterms:W3CDTF">2019-03-02T12:53:00Z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