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3147"/>
        <w:tblW w:w="9639" w:type="dxa"/>
        <w:tblLayout w:type="fixed"/>
        <w:tblCellMar>
          <w:top w:w="144" w:type="dxa"/>
          <w:left w:w="14" w:type="dxa"/>
          <w:bottom w:w="58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1701"/>
        <w:gridCol w:w="3827"/>
        <w:gridCol w:w="2268"/>
      </w:tblGrid>
      <w:tr w:rsidR="008812E3" w:rsidRPr="00D123A9" w:rsidTr="008812E3">
        <w:trPr>
          <w:cantSplit/>
          <w:trHeight w:val="771"/>
        </w:trPr>
        <w:tc>
          <w:tcPr>
            <w:tcW w:w="1843" w:type="dxa"/>
            <w:shd w:val="clear" w:color="auto" w:fill="auto"/>
          </w:tcPr>
          <w:p w:rsidR="008812E3" w:rsidRPr="008812E3" w:rsidRDefault="008812E3" w:rsidP="008812E3">
            <w:pPr>
              <w:tabs>
                <w:tab w:val="right" w:pos="3104"/>
              </w:tabs>
              <w:spacing w:line="240" w:lineRule="exact"/>
              <w:jc w:val="center"/>
              <w:rPr>
                <w:rFonts w:ascii="微软雅黑" w:eastAsia="微软雅黑" w:hAnsi="微软雅黑"/>
                <w:b/>
                <w:color w:val="808080" w:themeColor="background1" w:themeShade="80"/>
                <w:sz w:val="16"/>
                <w:szCs w:val="18"/>
              </w:rPr>
            </w:pPr>
            <w:r w:rsidRPr="008812E3">
              <w:rPr>
                <w:rFonts w:ascii="微软雅黑" w:eastAsia="微软雅黑" w:hAnsi="微软雅黑"/>
                <w:b/>
                <w:color w:val="ED8167"/>
                <w:sz w:val="16"/>
                <w:szCs w:val="18"/>
              </w:rPr>
              <w:t>2017</w:t>
            </w:r>
            <w:r w:rsidRPr="008812E3">
              <w:rPr>
                <w:rFonts w:ascii="微软雅黑" w:eastAsia="微软雅黑" w:hAnsi="微软雅黑" w:hint="eastAsia"/>
                <w:b/>
                <w:color w:val="ED8167"/>
                <w:sz w:val="16"/>
                <w:szCs w:val="18"/>
              </w:rPr>
              <w:t>-</w:t>
            </w:r>
            <w:r w:rsidRPr="008812E3">
              <w:rPr>
                <w:rFonts w:ascii="微软雅黑" w:eastAsia="微软雅黑" w:hAnsi="微软雅黑"/>
                <w:b/>
                <w:color w:val="ED8167"/>
                <w:sz w:val="16"/>
                <w:szCs w:val="18"/>
              </w:rPr>
              <w:t>2019</w:t>
            </w:r>
          </w:p>
        </w:tc>
        <w:tc>
          <w:tcPr>
            <w:tcW w:w="1701" w:type="dxa"/>
            <w:tcBorders>
              <w:bottom w:val="single" w:sz="4" w:space="0" w:color="E1E1E1"/>
            </w:tcBorders>
          </w:tcPr>
          <w:p w:rsidR="008812E3" w:rsidRPr="007C4927" w:rsidRDefault="008812E3" w:rsidP="008812E3">
            <w:pPr>
              <w:tabs>
                <w:tab w:val="right" w:pos="3104"/>
              </w:tabs>
              <w:spacing w:line="240" w:lineRule="exact"/>
              <w:jc w:val="left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 w:rsidRPr="007C4927">
              <w:rPr>
                <w:rFonts w:ascii="微软雅黑" w:eastAsia="微软雅黑" w:hAnsi="微软雅黑" w:hint="eastAsia"/>
                <w:b/>
                <w:sz w:val="20"/>
                <w:szCs w:val="18"/>
              </w:rPr>
              <w:t>华中科技大学</w:t>
            </w:r>
          </w:p>
        </w:tc>
        <w:tc>
          <w:tcPr>
            <w:tcW w:w="3827" w:type="dxa"/>
            <w:tcBorders>
              <w:bottom w:val="single" w:sz="4" w:space="0" w:color="E1E1E1"/>
            </w:tcBorders>
          </w:tcPr>
          <w:p w:rsidR="008812E3" w:rsidRPr="00D15B3B" w:rsidRDefault="008812E3" w:rsidP="008812E3">
            <w:pPr>
              <w:tabs>
                <w:tab w:val="right" w:pos="3104"/>
              </w:tabs>
              <w:spacing w:line="240" w:lineRule="exact"/>
              <w:rPr>
                <w:rFonts w:ascii="微软雅黑" w:eastAsia="微软雅黑" w:hAnsi="微软雅黑"/>
                <w:sz w:val="16"/>
                <w:szCs w:val="18"/>
              </w:rPr>
            </w:pPr>
            <w:r w:rsidRPr="00D15B3B">
              <w:rPr>
                <w:rFonts w:ascii="微软雅黑" w:eastAsia="微软雅黑" w:hAnsi="微软雅黑" w:hint="eastAsia"/>
                <w:sz w:val="16"/>
                <w:szCs w:val="18"/>
              </w:rPr>
              <w:t>理学硕士：</w:t>
            </w:r>
            <w:r w:rsidRPr="00D15B3B">
              <w:rPr>
                <w:rFonts w:ascii="微软雅黑" w:eastAsia="微软雅黑" w:hAnsi="微软雅黑"/>
                <w:sz w:val="16"/>
                <w:szCs w:val="18"/>
              </w:rPr>
              <w:t>XX</w:t>
            </w:r>
            <w:r w:rsidRPr="00D15B3B">
              <w:rPr>
                <w:rFonts w:ascii="微软雅黑" w:eastAsia="微软雅黑" w:hAnsi="微软雅黑" w:hint="eastAsia"/>
                <w:sz w:val="16"/>
                <w:szCs w:val="18"/>
              </w:rPr>
              <w:t>专业</w:t>
            </w:r>
          </w:p>
          <w:p w:rsidR="008812E3" w:rsidRPr="00D123A9" w:rsidRDefault="008812E3" w:rsidP="008812E3">
            <w:pPr>
              <w:tabs>
                <w:tab w:val="right" w:pos="3104"/>
              </w:tabs>
              <w:spacing w:line="240" w:lineRule="exact"/>
              <w:rPr>
                <w:rFonts w:ascii="微软雅黑" w:eastAsia="微软雅黑" w:hAnsi="微软雅黑"/>
                <w:color w:val="ABABAB"/>
                <w:sz w:val="16"/>
                <w:szCs w:val="18"/>
              </w:rPr>
            </w:pPr>
            <w:r w:rsidRPr="00D15B3B"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XXXXXXXXXXXXXXXXXXXXXXXXXXXXXXXX XXXXXXXXXX</w:t>
            </w:r>
            <w:r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（所获荣誉）</w:t>
            </w:r>
          </w:p>
        </w:tc>
        <w:tc>
          <w:tcPr>
            <w:tcW w:w="2268" w:type="dxa"/>
            <w:tcBorders>
              <w:bottom w:val="single" w:sz="4" w:space="0" w:color="E1E1E1"/>
            </w:tcBorders>
          </w:tcPr>
          <w:p w:rsidR="008812E3" w:rsidRPr="00D123A9" w:rsidRDefault="008812E3" w:rsidP="008812E3">
            <w:pPr>
              <w:spacing w:line="240" w:lineRule="exact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123A9">
              <w:rPr>
                <w:rFonts w:ascii="微软雅黑" w:eastAsia="微软雅黑" w:hAnsi="微软雅黑"/>
                <w:b/>
                <w:sz w:val="18"/>
                <w:szCs w:val="18"/>
              </w:rPr>
              <w:t>GPA:</w:t>
            </w:r>
          </w:p>
          <w:p w:rsidR="008812E3" w:rsidRPr="00D123A9" w:rsidRDefault="008812E3" w:rsidP="008812E3">
            <w:pPr>
              <w:spacing w:line="240" w:lineRule="exact"/>
              <w:jc w:val="left"/>
              <w:rPr>
                <w:rFonts w:ascii="微软雅黑" w:eastAsia="微软雅黑" w:hAnsi="微软雅黑"/>
              </w:rPr>
            </w:pPr>
            <w:r w:rsidRPr="00D123A9">
              <w:rPr>
                <w:rFonts w:ascii="微软雅黑" w:eastAsia="微软雅黑" w:hAnsi="微软雅黑"/>
                <w:b/>
                <w:sz w:val="18"/>
                <w:szCs w:val="18"/>
              </w:rPr>
              <w:t>3.67/4.00</w:t>
            </w:r>
          </w:p>
        </w:tc>
      </w:tr>
      <w:tr w:rsidR="008812E3" w:rsidRPr="00D123A9" w:rsidTr="008812E3">
        <w:trPr>
          <w:cantSplit/>
          <w:trHeight w:val="771"/>
        </w:trPr>
        <w:tc>
          <w:tcPr>
            <w:tcW w:w="1843" w:type="dxa"/>
          </w:tcPr>
          <w:p w:rsidR="008812E3" w:rsidRPr="008812E3" w:rsidRDefault="008812E3" w:rsidP="008812E3">
            <w:pPr>
              <w:tabs>
                <w:tab w:val="right" w:pos="3104"/>
              </w:tabs>
              <w:spacing w:line="240" w:lineRule="exact"/>
              <w:jc w:val="center"/>
              <w:rPr>
                <w:rFonts w:ascii="微软雅黑" w:eastAsia="微软雅黑" w:hAnsi="微软雅黑"/>
                <w:b/>
                <w:color w:val="808080" w:themeColor="background1" w:themeShade="80"/>
                <w:sz w:val="16"/>
                <w:szCs w:val="20"/>
              </w:rPr>
            </w:pPr>
            <w:r w:rsidRPr="008812E3">
              <w:rPr>
                <w:rFonts w:ascii="微软雅黑" w:eastAsia="微软雅黑" w:hAnsi="微软雅黑"/>
                <w:b/>
                <w:color w:val="ED8167"/>
                <w:sz w:val="16"/>
                <w:szCs w:val="18"/>
              </w:rPr>
              <w:t>2013</w:t>
            </w:r>
            <w:r w:rsidRPr="008812E3">
              <w:rPr>
                <w:rFonts w:ascii="微软雅黑" w:eastAsia="微软雅黑" w:hAnsi="微软雅黑" w:hint="eastAsia"/>
                <w:b/>
                <w:color w:val="ED8167"/>
                <w:sz w:val="16"/>
                <w:szCs w:val="18"/>
              </w:rPr>
              <w:t>-</w:t>
            </w:r>
            <w:r w:rsidRPr="008812E3">
              <w:rPr>
                <w:rFonts w:ascii="微软雅黑" w:eastAsia="微软雅黑" w:hAnsi="微软雅黑"/>
                <w:b/>
                <w:color w:val="ED8167"/>
                <w:sz w:val="16"/>
                <w:szCs w:val="18"/>
              </w:rPr>
              <w:t>2017</w:t>
            </w:r>
          </w:p>
        </w:tc>
        <w:tc>
          <w:tcPr>
            <w:tcW w:w="1701" w:type="dxa"/>
            <w:tcBorders>
              <w:top w:val="single" w:sz="4" w:space="0" w:color="E1E1E1"/>
            </w:tcBorders>
          </w:tcPr>
          <w:p w:rsidR="008812E3" w:rsidRPr="007C4927" w:rsidRDefault="008812E3" w:rsidP="008812E3">
            <w:pPr>
              <w:tabs>
                <w:tab w:val="right" w:pos="3104"/>
              </w:tabs>
              <w:spacing w:line="240" w:lineRule="exact"/>
              <w:jc w:val="left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 w:rsidRPr="007C4927">
              <w:rPr>
                <w:rFonts w:ascii="微软雅黑" w:eastAsia="微软雅黑" w:hAnsi="微软雅黑" w:hint="eastAsia"/>
                <w:b/>
                <w:sz w:val="20"/>
                <w:szCs w:val="18"/>
              </w:rPr>
              <w:t>华中科技大学</w:t>
            </w:r>
          </w:p>
        </w:tc>
        <w:tc>
          <w:tcPr>
            <w:tcW w:w="3827" w:type="dxa"/>
            <w:tcBorders>
              <w:top w:val="single" w:sz="4" w:space="0" w:color="E1E1E1"/>
            </w:tcBorders>
          </w:tcPr>
          <w:p w:rsidR="008812E3" w:rsidRPr="00D15B3B" w:rsidRDefault="008812E3" w:rsidP="008812E3">
            <w:pPr>
              <w:tabs>
                <w:tab w:val="right" w:pos="3104"/>
              </w:tabs>
              <w:spacing w:line="240" w:lineRule="exact"/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D15B3B">
              <w:rPr>
                <w:rFonts w:ascii="微软雅黑" w:eastAsia="微软雅黑" w:hAnsi="微软雅黑" w:hint="eastAsia"/>
                <w:sz w:val="16"/>
                <w:szCs w:val="18"/>
              </w:rPr>
              <w:t>理学</w:t>
            </w:r>
            <w:r>
              <w:rPr>
                <w:rFonts w:ascii="微软雅黑" w:eastAsia="微软雅黑" w:hAnsi="微软雅黑" w:hint="eastAsia"/>
                <w:sz w:val="16"/>
                <w:szCs w:val="18"/>
              </w:rPr>
              <w:t>学</w:t>
            </w:r>
            <w:r w:rsidRPr="00D15B3B">
              <w:rPr>
                <w:rFonts w:ascii="微软雅黑" w:eastAsia="微软雅黑" w:hAnsi="微软雅黑" w:hint="eastAsia"/>
                <w:sz w:val="16"/>
                <w:szCs w:val="18"/>
              </w:rPr>
              <w:t>士：</w:t>
            </w:r>
            <w:r w:rsidRPr="00D15B3B">
              <w:rPr>
                <w:rFonts w:ascii="微软雅黑" w:eastAsia="微软雅黑" w:hAnsi="微软雅黑"/>
                <w:sz w:val="16"/>
                <w:szCs w:val="18"/>
              </w:rPr>
              <w:t>XX</w:t>
            </w:r>
            <w:r w:rsidRPr="00D15B3B">
              <w:rPr>
                <w:rFonts w:ascii="微软雅黑" w:eastAsia="微软雅黑" w:hAnsi="微软雅黑" w:hint="eastAsia"/>
                <w:sz w:val="16"/>
                <w:szCs w:val="18"/>
              </w:rPr>
              <w:t>专业</w:t>
            </w:r>
            <w:bookmarkStart w:id="0" w:name="_GoBack"/>
            <w:bookmarkEnd w:id="0"/>
          </w:p>
          <w:p w:rsidR="008812E3" w:rsidRPr="00D123A9" w:rsidRDefault="008812E3" w:rsidP="008812E3">
            <w:pPr>
              <w:tabs>
                <w:tab w:val="right" w:pos="3104"/>
              </w:tabs>
              <w:spacing w:line="240" w:lineRule="exact"/>
              <w:jc w:val="left"/>
              <w:rPr>
                <w:rFonts w:ascii="微软雅黑" w:eastAsia="微软雅黑" w:hAnsi="微软雅黑"/>
                <w:color w:val="ABABAB"/>
                <w:sz w:val="16"/>
                <w:szCs w:val="18"/>
              </w:rPr>
            </w:pPr>
            <w:r w:rsidRPr="00D15B3B"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XXXXXXXXXXXXXXXXXXXXXXXXXXXXXXXX XXXXXXXXXX</w:t>
            </w:r>
            <w:r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（所获荣誉）</w:t>
            </w:r>
          </w:p>
        </w:tc>
        <w:tc>
          <w:tcPr>
            <w:tcW w:w="2268" w:type="dxa"/>
            <w:tcBorders>
              <w:top w:val="single" w:sz="4" w:space="0" w:color="E1E1E1"/>
            </w:tcBorders>
          </w:tcPr>
          <w:p w:rsidR="008812E3" w:rsidRPr="00D123A9" w:rsidRDefault="008812E3" w:rsidP="008812E3">
            <w:pPr>
              <w:spacing w:line="240" w:lineRule="exact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123A9">
              <w:rPr>
                <w:rFonts w:ascii="微软雅黑" w:eastAsia="微软雅黑" w:hAnsi="微软雅黑"/>
                <w:b/>
                <w:sz w:val="18"/>
                <w:szCs w:val="18"/>
              </w:rPr>
              <w:t>GPA:</w:t>
            </w:r>
          </w:p>
          <w:p w:rsidR="008812E3" w:rsidRPr="00D123A9" w:rsidRDefault="008812E3" w:rsidP="008812E3">
            <w:pPr>
              <w:spacing w:line="240" w:lineRule="exact"/>
              <w:jc w:val="left"/>
              <w:rPr>
                <w:rFonts w:ascii="微软雅黑" w:eastAsia="微软雅黑" w:hAnsi="微软雅黑"/>
              </w:rPr>
            </w:pPr>
            <w:r w:rsidRPr="00D123A9">
              <w:rPr>
                <w:rFonts w:ascii="微软雅黑" w:eastAsia="微软雅黑" w:hAnsi="微软雅黑"/>
                <w:b/>
                <w:sz w:val="18"/>
                <w:szCs w:val="18"/>
              </w:rPr>
              <w:t>3.67/4.00</w:t>
            </w:r>
          </w:p>
        </w:tc>
      </w:tr>
    </w:tbl>
    <w:tbl>
      <w:tblPr>
        <w:tblpPr w:leftFromText="180" w:rightFromText="180" w:vertAnchor="text" w:horzAnchor="margin" w:tblpY="5927"/>
        <w:tblW w:w="9639" w:type="dxa"/>
        <w:tblLayout w:type="fixed"/>
        <w:tblCellMar>
          <w:top w:w="144" w:type="dxa"/>
          <w:left w:w="14" w:type="dxa"/>
          <w:bottom w:w="58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1701"/>
        <w:gridCol w:w="1985"/>
        <w:gridCol w:w="4110"/>
      </w:tblGrid>
      <w:tr w:rsidR="008812E3" w:rsidRPr="00D123A9" w:rsidTr="008812E3">
        <w:trPr>
          <w:cantSplit/>
          <w:trHeight w:val="771"/>
        </w:trPr>
        <w:tc>
          <w:tcPr>
            <w:tcW w:w="1843" w:type="dxa"/>
            <w:shd w:val="clear" w:color="auto" w:fill="auto"/>
          </w:tcPr>
          <w:p w:rsidR="008812E3" w:rsidRPr="008812E3" w:rsidRDefault="008812E3" w:rsidP="008812E3">
            <w:pPr>
              <w:tabs>
                <w:tab w:val="right" w:pos="3104"/>
              </w:tabs>
              <w:spacing w:line="240" w:lineRule="exact"/>
              <w:jc w:val="center"/>
              <w:rPr>
                <w:rFonts w:ascii="微软雅黑" w:eastAsia="微软雅黑" w:hAnsi="微软雅黑"/>
                <w:b/>
                <w:color w:val="ED8167"/>
                <w:sz w:val="16"/>
                <w:szCs w:val="18"/>
              </w:rPr>
            </w:pPr>
            <w:r w:rsidRPr="008812E3">
              <w:rPr>
                <w:rFonts w:ascii="微软雅黑" w:eastAsia="微软雅黑" w:hAnsi="微软雅黑"/>
                <w:b/>
                <w:color w:val="ED8167"/>
                <w:sz w:val="16"/>
                <w:szCs w:val="18"/>
              </w:rPr>
              <w:t>XXXX.XX</w:t>
            </w:r>
          </w:p>
          <w:p w:rsidR="008812E3" w:rsidRPr="008812E3" w:rsidRDefault="008812E3" w:rsidP="008812E3">
            <w:pPr>
              <w:tabs>
                <w:tab w:val="right" w:pos="3104"/>
              </w:tabs>
              <w:spacing w:line="240" w:lineRule="exact"/>
              <w:jc w:val="center"/>
              <w:rPr>
                <w:rFonts w:ascii="微软雅黑" w:eastAsia="微软雅黑" w:hAnsi="微软雅黑"/>
                <w:b/>
                <w:color w:val="ED8167"/>
                <w:sz w:val="16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E1E1E1"/>
            </w:tcBorders>
          </w:tcPr>
          <w:p w:rsidR="008812E3" w:rsidRPr="007C4927" w:rsidRDefault="008812E3" w:rsidP="008812E3">
            <w:pPr>
              <w:tabs>
                <w:tab w:val="right" w:pos="3104"/>
              </w:tabs>
              <w:spacing w:line="240" w:lineRule="exact"/>
              <w:jc w:val="left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 w:rsidRPr="00CE0C63">
              <w:rPr>
                <w:rFonts w:ascii="微软雅黑" w:eastAsia="微软雅黑" w:hAnsi="微软雅黑" w:hint="eastAsia"/>
                <w:b/>
                <w:szCs w:val="18"/>
              </w:rPr>
              <w:t>XX公司</w:t>
            </w:r>
          </w:p>
        </w:tc>
        <w:tc>
          <w:tcPr>
            <w:tcW w:w="1985" w:type="dxa"/>
            <w:tcBorders>
              <w:bottom w:val="single" w:sz="4" w:space="0" w:color="E1E1E1"/>
            </w:tcBorders>
          </w:tcPr>
          <w:p w:rsidR="008812E3" w:rsidRPr="00CE0C63" w:rsidRDefault="008812E3" w:rsidP="008812E3">
            <w:pPr>
              <w:spacing w:line="240" w:lineRule="exact"/>
              <w:jc w:val="left"/>
              <w:rPr>
                <w:rFonts w:ascii="微软雅黑" w:eastAsia="微软雅黑" w:hAnsi="微软雅黑"/>
                <w:i/>
                <w:sz w:val="15"/>
                <w:szCs w:val="14"/>
              </w:rPr>
            </w:pPr>
            <w:r w:rsidRPr="00CE0C63">
              <w:rPr>
                <w:rFonts w:ascii="微软雅黑" w:eastAsia="微软雅黑" w:hAnsi="微软雅黑"/>
                <w:i/>
                <w:sz w:val="15"/>
                <w:szCs w:val="14"/>
              </w:rPr>
              <w:t>XX</w:t>
            </w:r>
            <w:r w:rsidRPr="00CE0C63">
              <w:rPr>
                <w:rFonts w:ascii="微软雅黑" w:eastAsia="微软雅黑" w:hAnsi="微软雅黑" w:hint="eastAsia"/>
                <w:i/>
                <w:sz w:val="15"/>
                <w:szCs w:val="14"/>
              </w:rPr>
              <w:t>城市</w:t>
            </w:r>
          </w:p>
          <w:p w:rsidR="008812E3" w:rsidRPr="00D123A9" w:rsidRDefault="008812E3" w:rsidP="008812E3">
            <w:pPr>
              <w:tabs>
                <w:tab w:val="right" w:pos="3104"/>
              </w:tabs>
              <w:spacing w:line="240" w:lineRule="exact"/>
              <w:rPr>
                <w:rFonts w:ascii="微软雅黑" w:eastAsia="微软雅黑" w:hAnsi="微软雅黑"/>
                <w:color w:val="ABABAB"/>
                <w:sz w:val="16"/>
                <w:szCs w:val="18"/>
              </w:rPr>
            </w:pPr>
            <w:r w:rsidRPr="00CE0C63">
              <w:rPr>
                <w:rFonts w:ascii="微软雅黑" w:eastAsia="微软雅黑" w:hAnsi="微软雅黑"/>
                <w:b/>
                <w:sz w:val="16"/>
                <w:szCs w:val="20"/>
              </w:rPr>
              <w:t>XX</w:t>
            </w:r>
            <w:r w:rsidRPr="00CE0C63">
              <w:rPr>
                <w:rFonts w:ascii="微软雅黑" w:eastAsia="微软雅黑" w:hAnsi="微软雅黑" w:hint="eastAsia"/>
                <w:b/>
                <w:sz w:val="16"/>
                <w:szCs w:val="20"/>
              </w:rPr>
              <w:t>职位</w:t>
            </w:r>
          </w:p>
        </w:tc>
        <w:tc>
          <w:tcPr>
            <w:tcW w:w="4110" w:type="dxa"/>
            <w:tcBorders>
              <w:bottom w:val="single" w:sz="4" w:space="0" w:color="E1E1E1"/>
            </w:tcBorders>
          </w:tcPr>
          <w:p w:rsidR="008812E3" w:rsidRPr="00D123A9" w:rsidRDefault="008812E3" w:rsidP="008812E3">
            <w:pPr>
              <w:spacing w:line="240" w:lineRule="exact"/>
              <w:jc w:val="left"/>
              <w:rPr>
                <w:rFonts w:ascii="微软雅黑" w:eastAsia="微软雅黑" w:hAnsi="微软雅黑"/>
              </w:rPr>
            </w:pPr>
            <w:r w:rsidRPr="00D15B3B"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XXXXXXXXXXXXXXXXXXXXXXXXXXXXXXXX</w:t>
            </w:r>
            <w:r>
              <w:rPr>
                <w:rFonts w:ascii="微软雅黑" w:eastAsia="微软雅黑" w:hAnsi="微软雅黑"/>
                <w:color w:val="ABABAB"/>
                <w:sz w:val="16"/>
                <w:szCs w:val="18"/>
              </w:rPr>
              <w:t>XXXXXXXX</w:t>
            </w:r>
            <w:r w:rsidRPr="00D15B3B"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XXXXXXXXXX</w:t>
            </w:r>
            <w:r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（工作内容）</w:t>
            </w:r>
          </w:p>
        </w:tc>
      </w:tr>
      <w:tr w:rsidR="008812E3" w:rsidRPr="00D123A9" w:rsidTr="008812E3">
        <w:trPr>
          <w:cantSplit/>
          <w:trHeight w:val="771"/>
        </w:trPr>
        <w:tc>
          <w:tcPr>
            <w:tcW w:w="1843" w:type="dxa"/>
          </w:tcPr>
          <w:p w:rsidR="008812E3" w:rsidRPr="008812E3" w:rsidRDefault="008812E3" w:rsidP="008812E3">
            <w:pPr>
              <w:tabs>
                <w:tab w:val="right" w:pos="3104"/>
              </w:tabs>
              <w:spacing w:line="240" w:lineRule="exact"/>
              <w:jc w:val="center"/>
              <w:rPr>
                <w:rFonts w:ascii="微软雅黑" w:eastAsia="微软雅黑" w:hAnsi="微软雅黑"/>
                <w:b/>
                <w:color w:val="ED8167"/>
                <w:sz w:val="16"/>
                <w:szCs w:val="18"/>
              </w:rPr>
            </w:pPr>
            <w:r w:rsidRPr="008812E3">
              <w:rPr>
                <w:rFonts w:ascii="微软雅黑" w:eastAsia="微软雅黑" w:hAnsi="微软雅黑"/>
                <w:b/>
                <w:color w:val="ED8167"/>
                <w:sz w:val="16"/>
                <w:szCs w:val="18"/>
              </w:rPr>
              <w:t>XXXX.XX</w:t>
            </w:r>
          </w:p>
          <w:p w:rsidR="008812E3" w:rsidRPr="008812E3" w:rsidRDefault="008812E3" w:rsidP="008812E3">
            <w:pPr>
              <w:tabs>
                <w:tab w:val="right" w:pos="3104"/>
              </w:tabs>
              <w:spacing w:line="240" w:lineRule="exact"/>
              <w:jc w:val="center"/>
              <w:rPr>
                <w:rFonts w:ascii="微软雅黑" w:eastAsia="微软雅黑" w:hAnsi="微软雅黑"/>
                <w:b/>
                <w:color w:val="808080" w:themeColor="background1" w:themeShade="80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E1E1E1"/>
              <w:bottom w:val="single" w:sz="4" w:space="0" w:color="E1E1E1"/>
            </w:tcBorders>
          </w:tcPr>
          <w:p w:rsidR="008812E3" w:rsidRPr="007C4927" w:rsidRDefault="008812E3" w:rsidP="008812E3">
            <w:pPr>
              <w:tabs>
                <w:tab w:val="right" w:pos="3104"/>
              </w:tabs>
              <w:spacing w:line="240" w:lineRule="exact"/>
              <w:jc w:val="left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 w:rsidRPr="00CE0C63">
              <w:rPr>
                <w:rFonts w:ascii="微软雅黑" w:eastAsia="微软雅黑" w:hAnsi="微软雅黑" w:hint="eastAsia"/>
                <w:b/>
                <w:szCs w:val="18"/>
              </w:rPr>
              <w:t>XX公司</w:t>
            </w:r>
          </w:p>
        </w:tc>
        <w:tc>
          <w:tcPr>
            <w:tcW w:w="1985" w:type="dxa"/>
            <w:tcBorders>
              <w:top w:val="single" w:sz="4" w:space="0" w:color="E1E1E1"/>
              <w:bottom w:val="single" w:sz="4" w:space="0" w:color="E1E1E1"/>
            </w:tcBorders>
          </w:tcPr>
          <w:p w:rsidR="008812E3" w:rsidRPr="00CE0C63" w:rsidRDefault="008812E3" w:rsidP="008812E3">
            <w:pPr>
              <w:spacing w:line="240" w:lineRule="exact"/>
              <w:jc w:val="left"/>
              <w:rPr>
                <w:rFonts w:ascii="微软雅黑" w:eastAsia="微软雅黑" w:hAnsi="微软雅黑"/>
                <w:i/>
                <w:sz w:val="15"/>
                <w:szCs w:val="14"/>
              </w:rPr>
            </w:pPr>
            <w:r w:rsidRPr="00CE0C63">
              <w:rPr>
                <w:rFonts w:ascii="微软雅黑" w:eastAsia="微软雅黑" w:hAnsi="微软雅黑"/>
                <w:i/>
                <w:sz w:val="15"/>
                <w:szCs w:val="14"/>
              </w:rPr>
              <w:t>XX</w:t>
            </w:r>
            <w:r w:rsidRPr="00CE0C63">
              <w:rPr>
                <w:rFonts w:ascii="微软雅黑" w:eastAsia="微软雅黑" w:hAnsi="微软雅黑" w:hint="eastAsia"/>
                <w:i/>
                <w:sz w:val="15"/>
                <w:szCs w:val="14"/>
              </w:rPr>
              <w:t>城市</w:t>
            </w:r>
          </w:p>
          <w:p w:rsidR="008812E3" w:rsidRPr="00D123A9" w:rsidRDefault="008812E3" w:rsidP="008812E3">
            <w:pPr>
              <w:tabs>
                <w:tab w:val="right" w:pos="3104"/>
              </w:tabs>
              <w:spacing w:line="240" w:lineRule="exact"/>
              <w:jc w:val="left"/>
              <w:rPr>
                <w:rFonts w:ascii="微软雅黑" w:eastAsia="微软雅黑" w:hAnsi="微软雅黑"/>
                <w:color w:val="ABABAB"/>
                <w:sz w:val="16"/>
                <w:szCs w:val="18"/>
              </w:rPr>
            </w:pPr>
            <w:r w:rsidRPr="00CE0C63">
              <w:rPr>
                <w:rFonts w:ascii="微软雅黑" w:eastAsia="微软雅黑" w:hAnsi="微软雅黑"/>
                <w:b/>
                <w:sz w:val="16"/>
                <w:szCs w:val="20"/>
              </w:rPr>
              <w:t>XX</w:t>
            </w:r>
            <w:r w:rsidRPr="00CE0C63">
              <w:rPr>
                <w:rFonts w:ascii="微软雅黑" w:eastAsia="微软雅黑" w:hAnsi="微软雅黑" w:hint="eastAsia"/>
                <w:b/>
                <w:sz w:val="16"/>
                <w:szCs w:val="20"/>
              </w:rPr>
              <w:t>职位</w:t>
            </w:r>
          </w:p>
        </w:tc>
        <w:tc>
          <w:tcPr>
            <w:tcW w:w="4110" w:type="dxa"/>
            <w:tcBorders>
              <w:top w:val="single" w:sz="4" w:space="0" w:color="E1E1E1"/>
              <w:bottom w:val="single" w:sz="4" w:space="0" w:color="E1E1E1"/>
            </w:tcBorders>
          </w:tcPr>
          <w:p w:rsidR="008812E3" w:rsidRPr="00D123A9" w:rsidRDefault="008812E3" w:rsidP="008812E3">
            <w:pPr>
              <w:spacing w:line="240" w:lineRule="exact"/>
              <w:jc w:val="left"/>
              <w:rPr>
                <w:rFonts w:ascii="微软雅黑" w:eastAsia="微软雅黑" w:hAnsi="微软雅黑"/>
              </w:rPr>
            </w:pPr>
            <w:r w:rsidRPr="00D15B3B"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XXXXXXXXXXXXXXXXXXXXXXXXXXXXXXXX</w:t>
            </w:r>
            <w:r>
              <w:rPr>
                <w:rFonts w:ascii="微软雅黑" w:eastAsia="微软雅黑" w:hAnsi="微软雅黑"/>
                <w:color w:val="ABABAB"/>
                <w:sz w:val="16"/>
                <w:szCs w:val="18"/>
              </w:rPr>
              <w:t>XXXXXXXX</w:t>
            </w:r>
            <w:r w:rsidRPr="00D15B3B"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XXXXXXXXXX</w:t>
            </w:r>
            <w:r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（工作内容）</w:t>
            </w:r>
          </w:p>
        </w:tc>
      </w:tr>
      <w:tr w:rsidR="008812E3" w:rsidRPr="00D123A9" w:rsidTr="008812E3">
        <w:trPr>
          <w:cantSplit/>
          <w:trHeight w:val="771"/>
        </w:trPr>
        <w:tc>
          <w:tcPr>
            <w:tcW w:w="1843" w:type="dxa"/>
          </w:tcPr>
          <w:p w:rsidR="008812E3" w:rsidRPr="008812E3" w:rsidRDefault="008812E3" w:rsidP="008812E3">
            <w:pPr>
              <w:tabs>
                <w:tab w:val="right" w:pos="3104"/>
              </w:tabs>
              <w:spacing w:line="240" w:lineRule="exact"/>
              <w:jc w:val="center"/>
              <w:rPr>
                <w:rFonts w:ascii="微软雅黑" w:eastAsia="微软雅黑" w:hAnsi="微软雅黑"/>
                <w:b/>
                <w:color w:val="ED8167"/>
                <w:sz w:val="16"/>
                <w:szCs w:val="18"/>
              </w:rPr>
            </w:pPr>
            <w:r w:rsidRPr="008812E3">
              <w:rPr>
                <w:rFonts w:ascii="微软雅黑" w:eastAsia="微软雅黑" w:hAnsi="微软雅黑"/>
                <w:b/>
                <w:color w:val="ED8167"/>
                <w:sz w:val="16"/>
                <w:szCs w:val="18"/>
              </w:rPr>
              <w:t>XXXX.XX</w:t>
            </w:r>
          </w:p>
          <w:p w:rsidR="008812E3" w:rsidRPr="008812E3" w:rsidRDefault="008812E3" w:rsidP="008812E3">
            <w:pPr>
              <w:tabs>
                <w:tab w:val="right" w:pos="3104"/>
              </w:tabs>
              <w:spacing w:line="240" w:lineRule="exact"/>
              <w:jc w:val="center"/>
              <w:rPr>
                <w:rFonts w:ascii="微软雅黑" w:eastAsia="微软雅黑" w:hAnsi="微软雅黑"/>
                <w:b/>
                <w:color w:val="ED8167"/>
                <w:sz w:val="16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E1E1E1"/>
            </w:tcBorders>
          </w:tcPr>
          <w:p w:rsidR="008812E3" w:rsidRPr="007C4927" w:rsidRDefault="008812E3" w:rsidP="008812E3">
            <w:pPr>
              <w:tabs>
                <w:tab w:val="right" w:pos="3104"/>
              </w:tabs>
              <w:spacing w:line="240" w:lineRule="exact"/>
              <w:jc w:val="left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 w:rsidRPr="00CE0C63">
              <w:rPr>
                <w:rFonts w:ascii="微软雅黑" w:eastAsia="微软雅黑" w:hAnsi="微软雅黑" w:hint="eastAsia"/>
                <w:b/>
                <w:szCs w:val="18"/>
              </w:rPr>
              <w:t>XX公司</w:t>
            </w:r>
          </w:p>
        </w:tc>
        <w:tc>
          <w:tcPr>
            <w:tcW w:w="1985" w:type="dxa"/>
            <w:tcBorders>
              <w:top w:val="single" w:sz="4" w:space="0" w:color="E1E1E1"/>
            </w:tcBorders>
          </w:tcPr>
          <w:p w:rsidR="008812E3" w:rsidRPr="00CE0C63" w:rsidRDefault="008812E3" w:rsidP="008812E3">
            <w:pPr>
              <w:spacing w:line="240" w:lineRule="exact"/>
              <w:jc w:val="left"/>
              <w:rPr>
                <w:rFonts w:ascii="微软雅黑" w:eastAsia="微软雅黑" w:hAnsi="微软雅黑"/>
                <w:i/>
                <w:sz w:val="15"/>
                <w:szCs w:val="14"/>
              </w:rPr>
            </w:pPr>
            <w:r w:rsidRPr="00CE0C63">
              <w:rPr>
                <w:rFonts w:ascii="微软雅黑" w:eastAsia="微软雅黑" w:hAnsi="微软雅黑"/>
                <w:i/>
                <w:sz w:val="15"/>
                <w:szCs w:val="14"/>
              </w:rPr>
              <w:t>XX</w:t>
            </w:r>
            <w:r w:rsidRPr="00CE0C63">
              <w:rPr>
                <w:rFonts w:ascii="微软雅黑" w:eastAsia="微软雅黑" w:hAnsi="微软雅黑" w:hint="eastAsia"/>
                <w:i/>
                <w:sz w:val="15"/>
                <w:szCs w:val="14"/>
              </w:rPr>
              <w:t>城市</w:t>
            </w:r>
          </w:p>
          <w:p w:rsidR="008812E3" w:rsidRPr="00D123A9" w:rsidRDefault="008812E3" w:rsidP="008812E3">
            <w:pPr>
              <w:tabs>
                <w:tab w:val="right" w:pos="3104"/>
              </w:tabs>
              <w:spacing w:line="240" w:lineRule="exact"/>
              <w:rPr>
                <w:rFonts w:ascii="微软雅黑" w:eastAsia="微软雅黑" w:hAnsi="微软雅黑"/>
                <w:color w:val="ABABAB"/>
                <w:sz w:val="16"/>
                <w:szCs w:val="18"/>
              </w:rPr>
            </w:pPr>
            <w:r w:rsidRPr="00CE0C63">
              <w:rPr>
                <w:rFonts w:ascii="微软雅黑" w:eastAsia="微软雅黑" w:hAnsi="微软雅黑"/>
                <w:b/>
                <w:sz w:val="16"/>
                <w:szCs w:val="20"/>
              </w:rPr>
              <w:t>XX</w:t>
            </w:r>
            <w:r w:rsidRPr="00CE0C63">
              <w:rPr>
                <w:rFonts w:ascii="微软雅黑" w:eastAsia="微软雅黑" w:hAnsi="微软雅黑" w:hint="eastAsia"/>
                <w:b/>
                <w:sz w:val="16"/>
                <w:szCs w:val="20"/>
              </w:rPr>
              <w:t>职位</w:t>
            </w:r>
          </w:p>
        </w:tc>
        <w:tc>
          <w:tcPr>
            <w:tcW w:w="4110" w:type="dxa"/>
            <w:tcBorders>
              <w:top w:val="single" w:sz="4" w:space="0" w:color="E1E1E1"/>
            </w:tcBorders>
          </w:tcPr>
          <w:p w:rsidR="008812E3" w:rsidRPr="00D123A9" w:rsidRDefault="008812E3" w:rsidP="008812E3">
            <w:pPr>
              <w:spacing w:line="240" w:lineRule="exact"/>
              <w:jc w:val="left"/>
              <w:rPr>
                <w:rFonts w:ascii="微软雅黑" w:eastAsia="微软雅黑" w:hAnsi="微软雅黑"/>
              </w:rPr>
            </w:pPr>
            <w:r w:rsidRPr="00D15B3B"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XXXXXXXXXXXXXXXXXXXXXXXXXXXXXXXX</w:t>
            </w:r>
            <w:r>
              <w:rPr>
                <w:rFonts w:ascii="微软雅黑" w:eastAsia="微软雅黑" w:hAnsi="微软雅黑"/>
                <w:color w:val="ABABAB"/>
                <w:sz w:val="16"/>
                <w:szCs w:val="18"/>
              </w:rPr>
              <w:t>XXXXXXXX</w:t>
            </w:r>
            <w:r w:rsidRPr="00D15B3B"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XXXXXXXXXX</w:t>
            </w:r>
            <w:r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（工作内容）</w:t>
            </w:r>
          </w:p>
        </w:tc>
      </w:tr>
      <w:tr w:rsidR="008812E3" w:rsidRPr="00D123A9" w:rsidTr="008812E3">
        <w:trPr>
          <w:cantSplit/>
          <w:trHeight w:val="771"/>
        </w:trPr>
        <w:tc>
          <w:tcPr>
            <w:tcW w:w="1843" w:type="dxa"/>
          </w:tcPr>
          <w:p w:rsidR="008812E3" w:rsidRPr="008812E3" w:rsidRDefault="008812E3" w:rsidP="008812E3">
            <w:pPr>
              <w:tabs>
                <w:tab w:val="right" w:pos="3104"/>
              </w:tabs>
              <w:spacing w:line="240" w:lineRule="exact"/>
              <w:jc w:val="center"/>
              <w:rPr>
                <w:rFonts w:ascii="微软雅黑" w:eastAsia="微软雅黑" w:hAnsi="微软雅黑"/>
                <w:b/>
                <w:color w:val="ED8167"/>
                <w:sz w:val="16"/>
                <w:szCs w:val="18"/>
              </w:rPr>
            </w:pPr>
            <w:r w:rsidRPr="008812E3">
              <w:rPr>
                <w:rFonts w:ascii="微软雅黑" w:eastAsia="微软雅黑" w:hAnsi="微软雅黑"/>
                <w:b/>
                <w:color w:val="ED8167"/>
                <w:sz w:val="16"/>
                <w:szCs w:val="18"/>
              </w:rPr>
              <w:t>XXXX.XX</w:t>
            </w:r>
          </w:p>
          <w:p w:rsidR="008812E3" w:rsidRPr="008812E3" w:rsidRDefault="008812E3" w:rsidP="008812E3">
            <w:pPr>
              <w:tabs>
                <w:tab w:val="right" w:pos="3104"/>
              </w:tabs>
              <w:spacing w:line="240" w:lineRule="exact"/>
              <w:jc w:val="center"/>
              <w:rPr>
                <w:rFonts w:ascii="微软雅黑" w:eastAsia="微软雅黑" w:hAnsi="微软雅黑"/>
                <w:b/>
                <w:color w:val="808080" w:themeColor="background1" w:themeShade="80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E1E1E1"/>
              <w:bottom w:val="single" w:sz="4" w:space="0" w:color="E1E1E1"/>
            </w:tcBorders>
          </w:tcPr>
          <w:p w:rsidR="008812E3" w:rsidRPr="007C4927" w:rsidRDefault="008812E3" w:rsidP="008812E3">
            <w:pPr>
              <w:tabs>
                <w:tab w:val="right" w:pos="3104"/>
              </w:tabs>
              <w:spacing w:line="240" w:lineRule="exact"/>
              <w:jc w:val="left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 w:rsidRPr="00CE0C63">
              <w:rPr>
                <w:rFonts w:ascii="微软雅黑" w:eastAsia="微软雅黑" w:hAnsi="微软雅黑" w:hint="eastAsia"/>
                <w:b/>
                <w:szCs w:val="18"/>
              </w:rPr>
              <w:t>XX公司</w:t>
            </w:r>
          </w:p>
        </w:tc>
        <w:tc>
          <w:tcPr>
            <w:tcW w:w="1985" w:type="dxa"/>
            <w:tcBorders>
              <w:top w:val="single" w:sz="4" w:space="0" w:color="E1E1E1"/>
              <w:bottom w:val="single" w:sz="4" w:space="0" w:color="E1E1E1"/>
            </w:tcBorders>
          </w:tcPr>
          <w:p w:rsidR="008812E3" w:rsidRPr="00CE0C63" w:rsidRDefault="008812E3" w:rsidP="008812E3">
            <w:pPr>
              <w:spacing w:line="240" w:lineRule="exact"/>
              <w:jc w:val="left"/>
              <w:rPr>
                <w:rFonts w:ascii="微软雅黑" w:eastAsia="微软雅黑" w:hAnsi="微软雅黑"/>
                <w:i/>
                <w:sz w:val="15"/>
                <w:szCs w:val="14"/>
              </w:rPr>
            </w:pPr>
            <w:r w:rsidRPr="00CE0C63">
              <w:rPr>
                <w:rFonts w:ascii="微软雅黑" w:eastAsia="微软雅黑" w:hAnsi="微软雅黑"/>
                <w:i/>
                <w:sz w:val="15"/>
                <w:szCs w:val="14"/>
              </w:rPr>
              <w:t>XX</w:t>
            </w:r>
            <w:r w:rsidRPr="00CE0C63">
              <w:rPr>
                <w:rFonts w:ascii="微软雅黑" w:eastAsia="微软雅黑" w:hAnsi="微软雅黑" w:hint="eastAsia"/>
                <w:i/>
                <w:sz w:val="15"/>
                <w:szCs w:val="14"/>
              </w:rPr>
              <w:t>城市</w:t>
            </w:r>
          </w:p>
          <w:p w:rsidR="008812E3" w:rsidRPr="00D123A9" w:rsidRDefault="008812E3" w:rsidP="008812E3">
            <w:pPr>
              <w:tabs>
                <w:tab w:val="right" w:pos="3104"/>
              </w:tabs>
              <w:spacing w:line="240" w:lineRule="exact"/>
              <w:jc w:val="left"/>
              <w:rPr>
                <w:rFonts w:ascii="微软雅黑" w:eastAsia="微软雅黑" w:hAnsi="微软雅黑"/>
                <w:color w:val="ABABAB"/>
                <w:sz w:val="16"/>
                <w:szCs w:val="18"/>
              </w:rPr>
            </w:pPr>
            <w:r w:rsidRPr="00CE0C63">
              <w:rPr>
                <w:rFonts w:ascii="微软雅黑" w:eastAsia="微软雅黑" w:hAnsi="微软雅黑"/>
                <w:b/>
                <w:sz w:val="16"/>
                <w:szCs w:val="20"/>
              </w:rPr>
              <w:t>XX</w:t>
            </w:r>
            <w:r w:rsidRPr="00CE0C63">
              <w:rPr>
                <w:rFonts w:ascii="微软雅黑" w:eastAsia="微软雅黑" w:hAnsi="微软雅黑" w:hint="eastAsia"/>
                <w:b/>
                <w:sz w:val="16"/>
                <w:szCs w:val="20"/>
              </w:rPr>
              <w:t>职位</w:t>
            </w:r>
          </w:p>
        </w:tc>
        <w:tc>
          <w:tcPr>
            <w:tcW w:w="4110" w:type="dxa"/>
            <w:tcBorders>
              <w:top w:val="single" w:sz="4" w:space="0" w:color="E1E1E1"/>
              <w:bottom w:val="single" w:sz="4" w:space="0" w:color="E1E1E1"/>
            </w:tcBorders>
          </w:tcPr>
          <w:p w:rsidR="008812E3" w:rsidRPr="00D123A9" w:rsidRDefault="008812E3" w:rsidP="008812E3">
            <w:pPr>
              <w:spacing w:line="240" w:lineRule="exact"/>
              <w:jc w:val="left"/>
              <w:rPr>
                <w:rFonts w:ascii="微软雅黑" w:eastAsia="微软雅黑" w:hAnsi="微软雅黑"/>
              </w:rPr>
            </w:pPr>
            <w:r w:rsidRPr="00D15B3B"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XXXXXXXXXXXXXXXXXXXXXXXXXXXXXXXX</w:t>
            </w:r>
            <w:r>
              <w:rPr>
                <w:rFonts w:ascii="微软雅黑" w:eastAsia="微软雅黑" w:hAnsi="微软雅黑"/>
                <w:color w:val="ABABAB"/>
                <w:sz w:val="16"/>
                <w:szCs w:val="18"/>
              </w:rPr>
              <w:t>XXXXXXXX</w:t>
            </w:r>
            <w:r w:rsidRPr="00D15B3B"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XXXXXXXXXX</w:t>
            </w:r>
            <w:r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（工作内容）</w:t>
            </w:r>
          </w:p>
        </w:tc>
      </w:tr>
      <w:tr w:rsidR="008812E3" w:rsidRPr="00D123A9" w:rsidTr="008812E3">
        <w:trPr>
          <w:cantSplit/>
          <w:trHeight w:val="771"/>
        </w:trPr>
        <w:tc>
          <w:tcPr>
            <w:tcW w:w="1843" w:type="dxa"/>
          </w:tcPr>
          <w:p w:rsidR="008812E3" w:rsidRPr="008812E3" w:rsidRDefault="008812E3" w:rsidP="008812E3">
            <w:pPr>
              <w:tabs>
                <w:tab w:val="right" w:pos="3104"/>
              </w:tabs>
              <w:spacing w:line="240" w:lineRule="exact"/>
              <w:jc w:val="center"/>
              <w:rPr>
                <w:rFonts w:ascii="微软雅黑" w:eastAsia="微软雅黑" w:hAnsi="微软雅黑"/>
                <w:b/>
                <w:color w:val="ED8167"/>
                <w:sz w:val="16"/>
                <w:szCs w:val="18"/>
              </w:rPr>
            </w:pPr>
            <w:r w:rsidRPr="008812E3">
              <w:rPr>
                <w:rFonts w:ascii="微软雅黑" w:eastAsia="微软雅黑" w:hAnsi="微软雅黑"/>
                <w:b/>
                <w:color w:val="ED8167"/>
                <w:sz w:val="16"/>
                <w:szCs w:val="18"/>
              </w:rPr>
              <w:t>XXXX.XX</w:t>
            </w:r>
          </w:p>
          <w:p w:rsidR="008812E3" w:rsidRPr="008812E3" w:rsidRDefault="008812E3" w:rsidP="008812E3">
            <w:pPr>
              <w:tabs>
                <w:tab w:val="right" w:pos="3104"/>
              </w:tabs>
              <w:spacing w:line="240" w:lineRule="exact"/>
              <w:jc w:val="center"/>
              <w:rPr>
                <w:rFonts w:ascii="微软雅黑" w:eastAsia="微软雅黑" w:hAnsi="微软雅黑"/>
                <w:b/>
                <w:color w:val="ED8167"/>
                <w:sz w:val="16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E1E1E1"/>
            </w:tcBorders>
          </w:tcPr>
          <w:p w:rsidR="008812E3" w:rsidRPr="007C4927" w:rsidRDefault="008812E3" w:rsidP="008812E3">
            <w:pPr>
              <w:tabs>
                <w:tab w:val="right" w:pos="3104"/>
              </w:tabs>
              <w:spacing w:line="240" w:lineRule="exact"/>
              <w:jc w:val="left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 w:rsidRPr="00CE0C63">
              <w:rPr>
                <w:rFonts w:ascii="微软雅黑" w:eastAsia="微软雅黑" w:hAnsi="微软雅黑" w:hint="eastAsia"/>
                <w:b/>
                <w:szCs w:val="18"/>
              </w:rPr>
              <w:t>XX公司</w:t>
            </w:r>
          </w:p>
        </w:tc>
        <w:tc>
          <w:tcPr>
            <w:tcW w:w="1985" w:type="dxa"/>
            <w:tcBorders>
              <w:top w:val="single" w:sz="4" w:space="0" w:color="E1E1E1"/>
            </w:tcBorders>
          </w:tcPr>
          <w:p w:rsidR="008812E3" w:rsidRPr="00CE0C63" w:rsidRDefault="008812E3" w:rsidP="008812E3">
            <w:pPr>
              <w:spacing w:line="240" w:lineRule="exact"/>
              <w:jc w:val="left"/>
              <w:rPr>
                <w:rFonts w:ascii="微软雅黑" w:eastAsia="微软雅黑" w:hAnsi="微软雅黑"/>
                <w:i/>
                <w:sz w:val="15"/>
                <w:szCs w:val="14"/>
              </w:rPr>
            </w:pPr>
            <w:r w:rsidRPr="00CE0C63">
              <w:rPr>
                <w:rFonts w:ascii="微软雅黑" w:eastAsia="微软雅黑" w:hAnsi="微软雅黑"/>
                <w:i/>
                <w:sz w:val="15"/>
                <w:szCs w:val="14"/>
              </w:rPr>
              <w:t>XX</w:t>
            </w:r>
            <w:r w:rsidRPr="00CE0C63">
              <w:rPr>
                <w:rFonts w:ascii="微软雅黑" w:eastAsia="微软雅黑" w:hAnsi="微软雅黑" w:hint="eastAsia"/>
                <w:i/>
                <w:sz w:val="15"/>
                <w:szCs w:val="14"/>
              </w:rPr>
              <w:t>城市</w:t>
            </w:r>
          </w:p>
          <w:p w:rsidR="008812E3" w:rsidRPr="00D123A9" w:rsidRDefault="008812E3" w:rsidP="008812E3">
            <w:pPr>
              <w:tabs>
                <w:tab w:val="right" w:pos="3104"/>
              </w:tabs>
              <w:spacing w:line="240" w:lineRule="exact"/>
              <w:rPr>
                <w:rFonts w:ascii="微软雅黑" w:eastAsia="微软雅黑" w:hAnsi="微软雅黑"/>
                <w:color w:val="ABABAB"/>
                <w:sz w:val="16"/>
                <w:szCs w:val="18"/>
              </w:rPr>
            </w:pPr>
            <w:r w:rsidRPr="00CE0C63">
              <w:rPr>
                <w:rFonts w:ascii="微软雅黑" w:eastAsia="微软雅黑" w:hAnsi="微软雅黑"/>
                <w:b/>
                <w:sz w:val="16"/>
                <w:szCs w:val="20"/>
              </w:rPr>
              <w:t>XX</w:t>
            </w:r>
            <w:r w:rsidRPr="00CE0C63">
              <w:rPr>
                <w:rFonts w:ascii="微软雅黑" w:eastAsia="微软雅黑" w:hAnsi="微软雅黑" w:hint="eastAsia"/>
                <w:b/>
                <w:sz w:val="16"/>
                <w:szCs w:val="20"/>
              </w:rPr>
              <w:t>职位</w:t>
            </w:r>
          </w:p>
        </w:tc>
        <w:tc>
          <w:tcPr>
            <w:tcW w:w="4110" w:type="dxa"/>
            <w:tcBorders>
              <w:top w:val="single" w:sz="4" w:space="0" w:color="E1E1E1"/>
            </w:tcBorders>
          </w:tcPr>
          <w:p w:rsidR="008812E3" w:rsidRPr="00D123A9" w:rsidRDefault="008812E3" w:rsidP="008812E3">
            <w:pPr>
              <w:spacing w:line="240" w:lineRule="exact"/>
              <w:jc w:val="left"/>
              <w:rPr>
                <w:rFonts w:ascii="微软雅黑" w:eastAsia="微软雅黑" w:hAnsi="微软雅黑"/>
              </w:rPr>
            </w:pPr>
            <w:r w:rsidRPr="00D15B3B"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XXXXXXXXXXXXXXXXXXXXXXXXXXXXXXXX</w:t>
            </w:r>
            <w:r>
              <w:rPr>
                <w:rFonts w:ascii="微软雅黑" w:eastAsia="微软雅黑" w:hAnsi="微软雅黑"/>
                <w:color w:val="ABABAB"/>
                <w:sz w:val="16"/>
                <w:szCs w:val="18"/>
              </w:rPr>
              <w:t>XXXXXXXX</w:t>
            </w:r>
            <w:r w:rsidRPr="00D15B3B"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XXXXXXXXXX</w:t>
            </w:r>
            <w:r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（工作内容）</w:t>
            </w:r>
          </w:p>
        </w:tc>
      </w:tr>
      <w:tr w:rsidR="008812E3" w:rsidRPr="00D123A9" w:rsidTr="008812E3">
        <w:trPr>
          <w:cantSplit/>
          <w:trHeight w:val="771"/>
        </w:trPr>
        <w:tc>
          <w:tcPr>
            <w:tcW w:w="1843" w:type="dxa"/>
          </w:tcPr>
          <w:p w:rsidR="008812E3" w:rsidRPr="008812E3" w:rsidRDefault="008812E3" w:rsidP="008812E3">
            <w:pPr>
              <w:tabs>
                <w:tab w:val="right" w:pos="3104"/>
              </w:tabs>
              <w:spacing w:line="240" w:lineRule="exact"/>
              <w:jc w:val="center"/>
              <w:rPr>
                <w:rFonts w:ascii="微软雅黑" w:eastAsia="微软雅黑" w:hAnsi="微软雅黑"/>
                <w:b/>
                <w:color w:val="ED8167"/>
                <w:sz w:val="16"/>
                <w:szCs w:val="18"/>
              </w:rPr>
            </w:pPr>
            <w:r w:rsidRPr="008812E3">
              <w:rPr>
                <w:rFonts w:ascii="微软雅黑" w:eastAsia="微软雅黑" w:hAnsi="微软雅黑"/>
                <w:b/>
                <w:color w:val="ED8167"/>
                <w:sz w:val="16"/>
                <w:szCs w:val="18"/>
              </w:rPr>
              <w:t>XXXX.XX</w:t>
            </w:r>
          </w:p>
          <w:p w:rsidR="008812E3" w:rsidRPr="008812E3" w:rsidRDefault="008812E3" w:rsidP="008812E3">
            <w:pPr>
              <w:tabs>
                <w:tab w:val="right" w:pos="3104"/>
              </w:tabs>
              <w:spacing w:line="240" w:lineRule="exact"/>
              <w:jc w:val="center"/>
              <w:rPr>
                <w:rFonts w:ascii="微软雅黑" w:eastAsia="微软雅黑" w:hAnsi="微软雅黑"/>
                <w:b/>
                <w:color w:val="808080" w:themeColor="background1" w:themeShade="80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E1E1E1"/>
            </w:tcBorders>
          </w:tcPr>
          <w:p w:rsidR="008812E3" w:rsidRPr="007C4927" w:rsidRDefault="008812E3" w:rsidP="008812E3">
            <w:pPr>
              <w:tabs>
                <w:tab w:val="right" w:pos="3104"/>
              </w:tabs>
              <w:spacing w:line="240" w:lineRule="exact"/>
              <w:jc w:val="left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 w:rsidRPr="00CE0C63">
              <w:rPr>
                <w:rFonts w:ascii="微软雅黑" w:eastAsia="微软雅黑" w:hAnsi="微软雅黑" w:hint="eastAsia"/>
                <w:b/>
                <w:szCs w:val="18"/>
              </w:rPr>
              <w:t>XX公司</w:t>
            </w:r>
          </w:p>
        </w:tc>
        <w:tc>
          <w:tcPr>
            <w:tcW w:w="1985" w:type="dxa"/>
            <w:tcBorders>
              <w:top w:val="single" w:sz="4" w:space="0" w:color="E1E1E1"/>
            </w:tcBorders>
          </w:tcPr>
          <w:p w:rsidR="008812E3" w:rsidRPr="00CE0C63" w:rsidRDefault="008812E3" w:rsidP="008812E3">
            <w:pPr>
              <w:spacing w:line="240" w:lineRule="exact"/>
              <w:jc w:val="left"/>
              <w:rPr>
                <w:rFonts w:ascii="微软雅黑" w:eastAsia="微软雅黑" w:hAnsi="微软雅黑"/>
                <w:i/>
                <w:sz w:val="15"/>
                <w:szCs w:val="14"/>
              </w:rPr>
            </w:pPr>
            <w:r w:rsidRPr="00CE0C63">
              <w:rPr>
                <w:rFonts w:ascii="微软雅黑" w:eastAsia="微软雅黑" w:hAnsi="微软雅黑"/>
                <w:i/>
                <w:sz w:val="15"/>
                <w:szCs w:val="14"/>
              </w:rPr>
              <w:t>XX</w:t>
            </w:r>
            <w:r w:rsidRPr="00CE0C63">
              <w:rPr>
                <w:rFonts w:ascii="微软雅黑" w:eastAsia="微软雅黑" w:hAnsi="微软雅黑" w:hint="eastAsia"/>
                <w:i/>
                <w:sz w:val="15"/>
                <w:szCs w:val="14"/>
              </w:rPr>
              <w:t>城市</w:t>
            </w:r>
          </w:p>
          <w:p w:rsidR="008812E3" w:rsidRPr="00D123A9" w:rsidRDefault="008812E3" w:rsidP="008812E3">
            <w:pPr>
              <w:tabs>
                <w:tab w:val="right" w:pos="3104"/>
              </w:tabs>
              <w:spacing w:line="240" w:lineRule="exact"/>
              <w:jc w:val="left"/>
              <w:rPr>
                <w:rFonts w:ascii="微软雅黑" w:eastAsia="微软雅黑" w:hAnsi="微软雅黑"/>
                <w:color w:val="ABABAB"/>
                <w:sz w:val="16"/>
                <w:szCs w:val="18"/>
              </w:rPr>
            </w:pPr>
            <w:r w:rsidRPr="00CE0C63">
              <w:rPr>
                <w:rFonts w:ascii="微软雅黑" w:eastAsia="微软雅黑" w:hAnsi="微软雅黑"/>
                <w:b/>
                <w:sz w:val="16"/>
                <w:szCs w:val="20"/>
              </w:rPr>
              <w:t>XX</w:t>
            </w:r>
            <w:r w:rsidRPr="00CE0C63">
              <w:rPr>
                <w:rFonts w:ascii="微软雅黑" w:eastAsia="微软雅黑" w:hAnsi="微软雅黑" w:hint="eastAsia"/>
                <w:b/>
                <w:sz w:val="16"/>
                <w:szCs w:val="20"/>
              </w:rPr>
              <w:t>职位</w:t>
            </w:r>
          </w:p>
        </w:tc>
        <w:tc>
          <w:tcPr>
            <w:tcW w:w="4110" w:type="dxa"/>
            <w:tcBorders>
              <w:top w:val="single" w:sz="4" w:space="0" w:color="E1E1E1"/>
            </w:tcBorders>
          </w:tcPr>
          <w:p w:rsidR="008812E3" w:rsidRPr="00D123A9" w:rsidRDefault="008812E3" w:rsidP="008812E3">
            <w:pPr>
              <w:spacing w:line="240" w:lineRule="exact"/>
              <w:jc w:val="left"/>
              <w:rPr>
                <w:rFonts w:ascii="微软雅黑" w:eastAsia="微软雅黑" w:hAnsi="微软雅黑"/>
              </w:rPr>
            </w:pPr>
            <w:r w:rsidRPr="00D15B3B"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XXXXXXXXXXXXXXXXXXXXXXXXXXXXXXXX</w:t>
            </w:r>
            <w:r>
              <w:rPr>
                <w:rFonts w:ascii="微软雅黑" w:eastAsia="微软雅黑" w:hAnsi="微软雅黑"/>
                <w:color w:val="ABABAB"/>
                <w:sz w:val="16"/>
                <w:szCs w:val="18"/>
              </w:rPr>
              <w:t>XXXXXXXX</w:t>
            </w:r>
            <w:r w:rsidRPr="00D15B3B"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XXXXXXXXXX</w:t>
            </w:r>
            <w:r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（工作内容）</w:t>
            </w:r>
          </w:p>
        </w:tc>
      </w:tr>
    </w:tbl>
    <w:tbl>
      <w:tblPr>
        <w:tblpPr w:leftFromText="180" w:rightFromText="180" w:vertAnchor="text" w:horzAnchor="margin" w:tblpY="12361"/>
        <w:tblW w:w="9639" w:type="dxa"/>
        <w:tblLayout w:type="fixed"/>
        <w:tblCellMar>
          <w:top w:w="144" w:type="dxa"/>
          <w:left w:w="14" w:type="dxa"/>
          <w:bottom w:w="58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1701"/>
        <w:gridCol w:w="6095"/>
      </w:tblGrid>
      <w:tr w:rsidR="008812E3" w:rsidRPr="00D123A9" w:rsidTr="008812E3">
        <w:trPr>
          <w:cantSplit/>
          <w:trHeight w:val="771"/>
        </w:trPr>
        <w:tc>
          <w:tcPr>
            <w:tcW w:w="1843" w:type="dxa"/>
            <w:shd w:val="clear" w:color="auto" w:fill="auto"/>
          </w:tcPr>
          <w:p w:rsidR="008812E3" w:rsidRPr="008812E3" w:rsidRDefault="008812E3" w:rsidP="008812E3">
            <w:pPr>
              <w:tabs>
                <w:tab w:val="right" w:pos="3104"/>
              </w:tabs>
              <w:spacing w:line="240" w:lineRule="exact"/>
              <w:jc w:val="center"/>
              <w:rPr>
                <w:rFonts w:ascii="微软雅黑" w:eastAsia="微软雅黑" w:hAnsi="微软雅黑"/>
                <w:b/>
                <w:color w:val="ED8167"/>
                <w:sz w:val="16"/>
                <w:szCs w:val="18"/>
              </w:rPr>
            </w:pPr>
            <w:r w:rsidRPr="008812E3">
              <w:rPr>
                <w:rFonts w:ascii="微软雅黑" w:eastAsia="微软雅黑" w:hAnsi="微软雅黑"/>
                <w:b/>
                <w:color w:val="ED8167"/>
                <w:sz w:val="16"/>
                <w:szCs w:val="18"/>
              </w:rPr>
              <w:t>XXXX.XX</w:t>
            </w:r>
          </w:p>
          <w:p w:rsidR="008812E3" w:rsidRPr="008812E3" w:rsidRDefault="008812E3" w:rsidP="008812E3">
            <w:pPr>
              <w:tabs>
                <w:tab w:val="right" w:pos="3104"/>
              </w:tabs>
              <w:spacing w:line="240" w:lineRule="exact"/>
              <w:jc w:val="center"/>
              <w:rPr>
                <w:rFonts w:ascii="微软雅黑" w:eastAsia="微软雅黑" w:hAnsi="微软雅黑"/>
                <w:b/>
                <w:color w:val="ED8167"/>
                <w:sz w:val="16"/>
                <w:szCs w:val="18"/>
              </w:rPr>
            </w:pPr>
            <w:r w:rsidRPr="008812E3">
              <w:rPr>
                <w:rFonts w:ascii="微软雅黑" w:eastAsia="微软雅黑" w:hAnsi="微软雅黑" w:hint="eastAsia"/>
                <w:b/>
                <w:color w:val="ED8167"/>
                <w:sz w:val="16"/>
                <w:szCs w:val="18"/>
              </w:rPr>
              <w:t>—</w:t>
            </w:r>
          </w:p>
          <w:p w:rsidR="008812E3" w:rsidRPr="008812E3" w:rsidRDefault="008812E3" w:rsidP="008812E3">
            <w:pPr>
              <w:tabs>
                <w:tab w:val="right" w:pos="3104"/>
              </w:tabs>
              <w:spacing w:line="240" w:lineRule="exact"/>
              <w:jc w:val="center"/>
              <w:rPr>
                <w:rFonts w:ascii="微软雅黑" w:eastAsia="微软雅黑" w:hAnsi="微软雅黑"/>
                <w:b/>
                <w:color w:val="808080" w:themeColor="background1" w:themeShade="80"/>
                <w:sz w:val="16"/>
                <w:szCs w:val="18"/>
              </w:rPr>
            </w:pPr>
            <w:r w:rsidRPr="008812E3">
              <w:rPr>
                <w:rFonts w:ascii="微软雅黑" w:eastAsia="微软雅黑" w:hAnsi="微软雅黑"/>
                <w:b/>
                <w:color w:val="ED8167"/>
                <w:sz w:val="16"/>
                <w:szCs w:val="18"/>
              </w:rPr>
              <w:t>XXXX.XX</w:t>
            </w:r>
          </w:p>
        </w:tc>
        <w:tc>
          <w:tcPr>
            <w:tcW w:w="1701" w:type="dxa"/>
            <w:tcBorders>
              <w:bottom w:val="single" w:sz="4" w:space="0" w:color="E1E1E1"/>
            </w:tcBorders>
          </w:tcPr>
          <w:p w:rsidR="008812E3" w:rsidRPr="008812E3" w:rsidRDefault="008812E3" w:rsidP="008812E3">
            <w:pPr>
              <w:spacing w:line="240" w:lineRule="exact"/>
              <w:jc w:val="left"/>
              <w:rPr>
                <w:rFonts w:ascii="微软雅黑" w:eastAsia="微软雅黑" w:hAnsi="微软雅黑"/>
                <w:i/>
                <w:sz w:val="15"/>
                <w:szCs w:val="14"/>
              </w:rPr>
            </w:pPr>
            <w:r w:rsidRPr="008812E3">
              <w:rPr>
                <w:rFonts w:ascii="微软雅黑" w:eastAsia="微软雅黑" w:hAnsi="微软雅黑"/>
                <w:i/>
                <w:sz w:val="15"/>
                <w:szCs w:val="14"/>
              </w:rPr>
              <w:t>XX</w:t>
            </w:r>
            <w:r w:rsidRPr="008812E3">
              <w:rPr>
                <w:rFonts w:ascii="微软雅黑" w:eastAsia="微软雅黑" w:hAnsi="微软雅黑" w:hint="eastAsia"/>
                <w:i/>
                <w:sz w:val="15"/>
                <w:szCs w:val="14"/>
              </w:rPr>
              <w:t>城市</w:t>
            </w:r>
          </w:p>
          <w:p w:rsidR="008812E3" w:rsidRPr="007C4927" w:rsidRDefault="008812E3" w:rsidP="008812E3">
            <w:pPr>
              <w:tabs>
                <w:tab w:val="right" w:pos="3104"/>
              </w:tabs>
              <w:spacing w:line="240" w:lineRule="exact"/>
              <w:jc w:val="left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 w:rsidRPr="008812E3">
              <w:rPr>
                <w:rFonts w:ascii="微软雅黑" w:eastAsia="微软雅黑" w:hAnsi="微软雅黑"/>
                <w:b/>
                <w:sz w:val="16"/>
                <w:szCs w:val="20"/>
              </w:rPr>
              <w:t>XX</w:t>
            </w:r>
            <w:r w:rsidRPr="008812E3">
              <w:rPr>
                <w:rFonts w:ascii="微软雅黑" w:eastAsia="微软雅黑" w:hAnsi="微软雅黑" w:hint="eastAsia"/>
                <w:b/>
                <w:sz w:val="16"/>
                <w:szCs w:val="20"/>
              </w:rPr>
              <w:t>工作</w:t>
            </w:r>
          </w:p>
        </w:tc>
        <w:tc>
          <w:tcPr>
            <w:tcW w:w="6095" w:type="dxa"/>
            <w:tcBorders>
              <w:bottom w:val="single" w:sz="4" w:space="0" w:color="E1E1E1"/>
            </w:tcBorders>
          </w:tcPr>
          <w:p w:rsidR="008812E3" w:rsidRPr="00227F40" w:rsidRDefault="008812E3" w:rsidP="008812E3">
            <w:pPr>
              <w:tabs>
                <w:tab w:val="right" w:pos="3104"/>
              </w:tabs>
              <w:spacing w:line="24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0C63">
              <w:rPr>
                <w:rFonts w:ascii="微软雅黑" w:eastAsia="微软雅黑" w:hAnsi="微软雅黑"/>
                <w:color w:val="ABABAB"/>
                <w:sz w:val="16"/>
                <w:szCs w:val="18"/>
              </w:rPr>
              <w:t>XX</w:t>
            </w:r>
            <w:r w:rsidRPr="00CE0C63"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XXXXXXXXXXXXXXXXXXXXXXXXXXXXXXXXXXXXXXXXXXXXXXXXXXXXXXXXX（基本情况）</w:t>
            </w:r>
          </w:p>
        </w:tc>
      </w:tr>
      <w:tr w:rsidR="008812E3" w:rsidRPr="00D123A9" w:rsidTr="008812E3">
        <w:trPr>
          <w:cantSplit/>
          <w:trHeight w:val="771"/>
        </w:trPr>
        <w:tc>
          <w:tcPr>
            <w:tcW w:w="1843" w:type="dxa"/>
          </w:tcPr>
          <w:p w:rsidR="008812E3" w:rsidRPr="008812E3" w:rsidRDefault="008812E3" w:rsidP="008812E3">
            <w:pPr>
              <w:tabs>
                <w:tab w:val="right" w:pos="3104"/>
              </w:tabs>
              <w:spacing w:line="240" w:lineRule="exact"/>
              <w:jc w:val="center"/>
              <w:rPr>
                <w:rFonts w:ascii="微软雅黑" w:eastAsia="微软雅黑" w:hAnsi="微软雅黑"/>
                <w:b/>
                <w:color w:val="ED8167"/>
                <w:sz w:val="16"/>
                <w:szCs w:val="18"/>
              </w:rPr>
            </w:pPr>
            <w:r w:rsidRPr="008812E3">
              <w:rPr>
                <w:rFonts w:ascii="微软雅黑" w:eastAsia="微软雅黑" w:hAnsi="微软雅黑"/>
                <w:b/>
                <w:color w:val="ED8167"/>
                <w:sz w:val="16"/>
                <w:szCs w:val="18"/>
              </w:rPr>
              <w:t>XXXX.XX</w:t>
            </w:r>
          </w:p>
          <w:p w:rsidR="008812E3" w:rsidRPr="008812E3" w:rsidRDefault="008812E3" w:rsidP="008812E3">
            <w:pPr>
              <w:tabs>
                <w:tab w:val="right" w:pos="3104"/>
              </w:tabs>
              <w:spacing w:line="240" w:lineRule="exact"/>
              <w:jc w:val="center"/>
              <w:rPr>
                <w:rFonts w:ascii="微软雅黑" w:eastAsia="微软雅黑" w:hAnsi="微软雅黑"/>
                <w:b/>
                <w:color w:val="ED8167"/>
                <w:sz w:val="16"/>
                <w:szCs w:val="18"/>
              </w:rPr>
            </w:pPr>
            <w:r w:rsidRPr="008812E3">
              <w:rPr>
                <w:rFonts w:ascii="微软雅黑" w:eastAsia="微软雅黑" w:hAnsi="微软雅黑" w:hint="eastAsia"/>
                <w:b/>
                <w:color w:val="ED8167"/>
                <w:sz w:val="16"/>
                <w:szCs w:val="18"/>
              </w:rPr>
              <w:t>—</w:t>
            </w:r>
          </w:p>
          <w:p w:rsidR="008812E3" w:rsidRPr="008812E3" w:rsidRDefault="008812E3" w:rsidP="008812E3">
            <w:pPr>
              <w:tabs>
                <w:tab w:val="right" w:pos="3104"/>
              </w:tabs>
              <w:spacing w:line="240" w:lineRule="exact"/>
              <w:jc w:val="center"/>
              <w:rPr>
                <w:rFonts w:ascii="微软雅黑" w:eastAsia="微软雅黑" w:hAnsi="微软雅黑"/>
                <w:b/>
                <w:color w:val="808080" w:themeColor="background1" w:themeShade="80"/>
                <w:sz w:val="16"/>
                <w:szCs w:val="18"/>
              </w:rPr>
            </w:pPr>
            <w:r w:rsidRPr="008812E3">
              <w:rPr>
                <w:rFonts w:ascii="微软雅黑" w:eastAsia="微软雅黑" w:hAnsi="微软雅黑"/>
                <w:b/>
                <w:color w:val="ED8167"/>
                <w:sz w:val="16"/>
                <w:szCs w:val="18"/>
              </w:rPr>
              <w:t>XXXX.XX</w:t>
            </w:r>
          </w:p>
        </w:tc>
        <w:tc>
          <w:tcPr>
            <w:tcW w:w="1701" w:type="dxa"/>
            <w:tcBorders>
              <w:top w:val="single" w:sz="4" w:space="0" w:color="E1E1E1"/>
              <w:bottom w:val="single" w:sz="4" w:space="0" w:color="E1E1E1"/>
            </w:tcBorders>
          </w:tcPr>
          <w:p w:rsidR="008812E3" w:rsidRPr="008812E3" w:rsidRDefault="008812E3" w:rsidP="008812E3">
            <w:pPr>
              <w:spacing w:line="240" w:lineRule="exact"/>
              <w:jc w:val="left"/>
              <w:rPr>
                <w:rFonts w:ascii="微软雅黑" w:eastAsia="微软雅黑" w:hAnsi="微软雅黑"/>
                <w:i/>
                <w:sz w:val="15"/>
                <w:szCs w:val="14"/>
              </w:rPr>
            </w:pPr>
            <w:r w:rsidRPr="008812E3">
              <w:rPr>
                <w:rFonts w:ascii="微软雅黑" w:eastAsia="微软雅黑" w:hAnsi="微软雅黑"/>
                <w:i/>
                <w:sz w:val="15"/>
                <w:szCs w:val="14"/>
              </w:rPr>
              <w:t>XX</w:t>
            </w:r>
            <w:r w:rsidRPr="008812E3">
              <w:rPr>
                <w:rFonts w:ascii="微软雅黑" w:eastAsia="微软雅黑" w:hAnsi="微软雅黑" w:hint="eastAsia"/>
                <w:i/>
                <w:sz w:val="15"/>
                <w:szCs w:val="14"/>
              </w:rPr>
              <w:t>城市</w:t>
            </w:r>
          </w:p>
          <w:p w:rsidR="008812E3" w:rsidRPr="007C4927" w:rsidRDefault="008812E3" w:rsidP="008812E3">
            <w:pPr>
              <w:tabs>
                <w:tab w:val="right" w:pos="3104"/>
              </w:tabs>
              <w:spacing w:line="240" w:lineRule="exact"/>
              <w:jc w:val="left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 w:rsidRPr="008812E3">
              <w:rPr>
                <w:rFonts w:ascii="微软雅黑" w:eastAsia="微软雅黑" w:hAnsi="微软雅黑"/>
                <w:b/>
                <w:sz w:val="16"/>
                <w:szCs w:val="20"/>
              </w:rPr>
              <w:t>XX</w:t>
            </w:r>
            <w:r w:rsidRPr="008812E3">
              <w:rPr>
                <w:rFonts w:ascii="微软雅黑" w:eastAsia="微软雅黑" w:hAnsi="微软雅黑" w:hint="eastAsia"/>
                <w:b/>
                <w:sz w:val="16"/>
                <w:szCs w:val="20"/>
              </w:rPr>
              <w:t>工作</w:t>
            </w:r>
          </w:p>
        </w:tc>
        <w:tc>
          <w:tcPr>
            <w:tcW w:w="6095" w:type="dxa"/>
            <w:tcBorders>
              <w:top w:val="single" w:sz="4" w:space="0" w:color="E1E1E1"/>
              <w:bottom w:val="single" w:sz="4" w:space="0" w:color="E1E1E1"/>
            </w:tcBorders>
          </w:tcPr>
          <w:p w:rsidR="008812E3" w:rsidRPr="00227F40" w:rsidRDefault="008812E3" w:rsidP="008812E3">
            <w:pPr>
              <w:tabs>
                <w:tab w:val="right" w:pos="3104"/>
              </w:tabs>
              <w:spacing w:line="24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0C63">
              <w:rPr>
                <w:rFonts w:ascii="微软雅黑" w:eastAsia="微软雅黑" w:hAnsi="微软雅黑"/>
                <w:color w:val="ABABAB"/>
                <w:sz w:val="16"/>
                <w:szCs w:val="18"/>
              </w:rPr>
              <w:t>XX</w:t>
            </w:r>
            <w:r w:rsidRPr="00CE0C63"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XXXXXXXXXXXXXXXXXXXXXXXXXXXXXXXXXXXXXXXXXXXXXXXXXXXXXXXXX（基本情况）</w:t>
            </w:r>
          </w:p>
        </w:tc>
      </w:tr>
      <w:tr w:rsidR="008812E3" w:rsidRPr="00D123A9" w:rsidTr="008812E3">
        <w:trPr>
          <w:cantSplit/>
          <w:trHeight w:val="771"/>
        </w:trPr>
        <w:tc>
          <w:tcPr>
            <w:tcW w:w="1843" w:type="dxa"/>
          </w:tcPr>
          <w:p w:rsidR="008812E3" w:rsidRPr="008812E3" w:rsidRDefault="008812E3" w:rsidP="008812E3">
            <w:pPr>
              <w:tabs>
                <w:tab w:val="right" w:pos="3104"/>
              </w:tabs>
              <w:spacing w:line="240" w:lineRule="exact"/>
              <w:jc w:val="center"/>
              <w:rPr>
                <w:rFonts w:ascii="微软雅黑" w:eastAsia="微软雅黑" w:hAnsi="微软雅黑"/>
                <w:b/>
                <w:color w:val="ED8167"/>
                <w:sz w:val="16"/>
                <w:szCs w:val="18"/>
              </w:rPr>
            </w:pPr>
            <w:r w:rsidRPr="008812E3">
              <w:rPr>
                <w:rFonts w:ascii="微软雅黑" w:eastAsia="微软雅黑" w:hAnsi="微软雅黑"/>
                <w:b/>
                <w:color w:val="ED8167"/>
                <w:sz w:val="16"/>
                <w:szCs w:val="18"/>
              </w:rPr>
              <w:t>XXXX.XX</w:t>
            </w:r>
          </w:p>
          <w:p w:rsidR="008812E3" w:rsidRPr="008812E3" w:rsidRDefault="008812E3" w:rsidP="008812E3">
            <w:pPr>
              <w:tabs>
                <w:tab w:val="right" w:pos="3104"/>
              </w:tabs>
              <w:spacing w:line="240" w:lineRule="exact"/>
              <w:jc w:val="center"/>
              <w:rPr>
                <w:rFonts w:ascii="微软雅黑" w:eastAsia="微软雅黑" w:hAnsi="微软雅黑"/>
                <w:b/>
                <w:color w:val="ED8167"/>
                <w:sz w:val="16"/>
                <w:szCs w:val="18"/>
              </w:rPr>
            </w:pPr>
            <w:r w:rsidRPr="008812E3">
              <w:rPr>
                <w:rFonts w:ascii="微软雅黑" w:eastAsia="微软雅黑" w:hAnsi="微软雅黑" w:hint="eastAsia"/>
                <w:b/>
                <w:color w:val="ED8167"/>
                <w:sz w:val="16"/>
                <w:szCs w:val="18"/>
              </w:rPr>
              <w:t>—</w:t>
            </w:r>
          </w:p>
          <w:p w:rsidR="008812E3" w:rsidRPr="008812E3" w:rsidRDefault="008812E3" w:rsidP="008812E3">
            <w:pPr>
              <w:tabs>
                <w:tab w:val="right" w:pos="3104"/>
              </w:tabs>
              <w:spacing w:line="240" w:lineRule="exact"/>
              <w:jc w:val="center"/>
              <w:rPr>
                <w:rFonts w:ascii="微软雅黑" w:eastAsia="微软雅黑" w:hAnsi="微软雅黑"/>
                <w:b/>
                <w:color w:val="808080" w:themeColor="background1" w:themeShade="80"/>
                <w:sz w:val="16"/>
                <w:szCs w:val="18"/>
              </w:rPr>
            </w:pPr>
            <w:r w:rsidRPr="008812E3">
              <w:rPr>
                <w:rFonts w:ascii="微软雅黑" w:eastAsia="微软雅黑" w:hAnsi="微软雅黑"/>
                <w:b/>
                <w:color w:val="ED8167"/>
                <w:sz w:val="16"/>
                <w:szCs w:val="18"/>
              </w:rPr>
              <w:t>XXXX.XX</w:t>
            </w:r>
          </w:p>
        </w:tc>
        <w:tc>
          <w:tcPr>
            <w:tcW w:w="1701" w:type="dxa"/>
            <w:tcBorders>
              <w:top w:val="single" w:sz="4" w:space="0" w:color="E1E1E1"/>
              <w:bottom w:val="single" w:sz="4" w:space="0" w:color="E1E1E1"/>
            </w:tcBorders>
          </w:tcPr>
          <w:p w:rsidR="008812E3" w:rsidRPr="008812E3" w:rsidRDefault="008812E3" w:rsidP="008812E3">
            <w:pPr>
              <w:spacing w:line="240" w:lineRule="exact"/>
              <w:jc w:val="left"/>
              <w:rPr>
                <w:rFonts w:ascii="微软雅黑" w:eastAsia="微软雅黑" w:hAnsi="微软雅黑"/>
                <w:i/>
                <w:sz w:val="15"/>
                <w:szCs w:val="14"/>
              </w:rPr>
            </w:pPr>
            <w:r w:rsidRPr="008812E3">
              <w:rPr>
                <w:rFonts w:ascii="微软雅黑" w:eastAsia="微软雅黑" w:hAnsi="微软雅黑"/>
                <w:i/>
                <w:sz w:val="15"/>
                <w:szCs w:val="14"/>
              </w:rPr>
              <w:t>XX</w:t>
            </w:r>
            <w:r w:rsidRPr="008812E3">
              <w:rPr>
                <w:rFonts w:ascii="微软雅黑" w:eastAsia="微软雅黑" w:hAnsi="微软雅黑" w:hint="eastAsia"/>
                <w:i/>
                <w:sz w:val="15"/>
                <w:szCs w:val="14"/>
              </w:rPr>
              <w:t>城市</w:t>
            </w:r>
          </w:p>
          <w:p w:rsidR="008812E3" w:rsidRPr="007C4927" w:rsidRDefault="008812E3" w:rsidP="008812E3">
            <w:pPr>
              <w:tabs>
                <w:tab w:val="right" w:pos="3104"/>
              </w:tabs>
              <w:spacing w:line="240" w:lineRule="exact"/>
              <w:jc w:val="left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 w:rsidRPr="008812E3">
              <w:rPr>
                <w:rFonts w:ascii="微软雅黑" w:eastAsia="微软雅黑" w:hAnsi="微软雅黑"/>
                <w:b/>
                <w:sz w:val="16"/>
                <w:szCs w:val="20"/>
              </w:rPr>
              <w:t>XX</w:t>
            </w:r>
            <w:r w:rsidRPr="008812E3">
              <w:rPr>
                <w:rFonts w:ascii="微软雅黑" w:eastAsia="微软雅黑" w:hAnsi="微软雅黑" w:hint="eastAsia"/>
                <w:b/>
                <w:sz w:val="16"/>
                <w:szCs w:val="20"/>
              </w:rPr>
              <w:t>工作</w:t>
            </w:r>
          </w:p>
        </w:tc>
        <w:tc>
          <w:tcPr>
            <w:tcW w:w="6095" w:type="dxa"/>
            <w:tcBorders>
              <w:top w:val="single" w:sz="4" w:space="0" w:color="E1E1E1"/>
              <w:bottom w:val="single" w:sz="4" w:space="0" w:color="E1E1E1"/>
            </w:tcBorders>
          </w:tcPr>
          <w:p w:rsidR="008812E3" w:rsidRPr="00227F40" w:rsidRDefault="008812E3" w:rsidP="008812E3">
            <w:pPr>
              <w:tabs>
                <w:tab w:val="right" w:pos="3104"/>
              </w:tabs>
              <w:spacing w:line="24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0C63">
              <w:rPr>
                <w:rFonts w:ascii="微软雅黑" w:eastAsia="微软雅黑" w:hAnsi="微软雅黑"/>
                <w:color w:val="ABABAB"/>
                <w:sz w:val="16"/>
                <w:szCs w:val="18"/>
              </w:rPr>
              <w:t>XX</w:t>
            </w:r>
            <w:r w:rsidRPr="00CE0C63"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XXXXXXXXXXXXXXXXXXXXXXXXXXXXXXXXXXXXXXXXXXXXXXXXXXXXXXXXX（基本情况）</w:t>
            </w:r>
          </w:p>
        </w:tc>
      </w:tr>
      <w:tr w:rsidR="008812E3" w:rsidRPr="00D123A9" w:rsidTr="008812E3">
        <w:trPr>
          <w:cantSplit/>
          <w:trHeight w:val="771"/>
        </w:trPr>
        <w:tc>
          <w:tcPr>
            <w:tcW w:w="1843" w:type="dxa"/>
          </w:tcPr>
          <w:p w:rsidR="008812E3" w:rsidRPr="008812E3" w:rsidRDefault="008812E3" w:rsidP="008812E3">
            <w:pPr>
              <w:tabs>
                <w:tab w:val="right" w:pos="3104"/>
              </w:tabs>
              <w:spacing w:line="240" w:lineRule="exact"/>
              <w:jc w:val="center"/>
              <w:rPr>
                <w:rFonts w:ascii="微软雅黑" w:eastAsia="微软雅黑" w:hAnsi="微软雅黑"/>
                <w:b/>
                <w:color w:val="ED8167"/>
                <w:sz w:val="16"/>
                <w:szCs w:val="18"/>
              </w:rPr>
            </w:pPr>
            <w:r w:rsidRPr="008812E3">
              <w:rPr>
                <w:rFonts w:ascii="微软雅黑" w:eastAsia="微软雅黑" w:hAnsi="微软雅黑"/>
                <w:b/>
                <w:color w:val="ED8167"/>
                <w:sz w:val="16"/>
                <w:szCs w:val="18"/>
              </w:rPr>
              <w:t>XXXX.XX</w:t>
            </w:r>
          </w:p>
          <w:p w:rsidR="008812E3" w:rsidRPr="008812E3" w:rsidRDefault="008812E3" w:rsidP="008812E3">
            <w:pPr>
              <w:tabs>
                <w:tab w:val="right" w:pos="3104"/>
              </w:tabs>
              <w:spacing w:line="240" w:lineRule="exact"/>
              <w:jc w:val="center"/>
              <w:rPr>
                <w:rFonts w:ascii="微软雅黑" w:eastAsia="微软雅黑" w:hAnsi="微软雅黑"/>
                <w:b/>
                <w:color w:val="ED8167"/>
                <w:sz w:val="16"/>
                <w:szCs w:val="18"/>
              </w:rPr>
            </w:pPr>
            <w:r w:rsidRPr="008812E3">
              <w:rPr>
                <w:rFonts w:ascii="微软雅黑" w:eastAsia="微软雅黑" w:hAnsi="微软雅黑" w:hint="eastAsia"/>
                <w:b/>
                <w:color w:val="ED8167"/>
                <w:sz w:val="16"/>
                <w:szCs w:val="18"/>
              </w:rPr>
              <w:t>—</w:t>
            </w:r>
          </w:p>
          <w:p w:rsidR="008812E3" w:rsidRPr="008812E3" w:rsidRDefault="008812E3" w:rsidP="008812E3">
            <w:pPr>
              <w:tabs>
                <w:tab w:val="right" w:pos="3104"/>
              </w:tabs>
              <w:spacing w:line="240" w:lineRule="exact"/>
              <w:jc w:val="center"/>
              <w:rPr>
                <w:rFonts w:ascii="微软雅黑" w:eastAsia="微软雅黑" w:hAnsi="微软雅黑"/>
                <w:b/>
                <w:color w:val="808080" w:themeColor="background1" w:themeShade="80"/>
                <w:sz w:val="16"/>
                <w:szCs w:val="20"/>
              </w:rPr>
            </w:pPr>
            <w:r w:rsidRPr="008812E3">
              <w:rPr>
                <w:rFonts w:ascii="微软雅黑" w:eastAsia="微软雅黑" w:hAnsi="微软雅黑"/>
                <w:b/>
                <w:color w:val="ED8167"/>
                <w:sz w:val="16"/>
                <w:szCs w:val="18"/>
              </w:rPr>
              <w:t>XXXX.XX</w:t>
            </w:r>
          </w:p>
        </w:tc>
        <w:tc>
          <w:tcPr>
            <w:tcW w:w="1701" w:type="dxa"/>
            <w:tcBorders>
              <w:top w:val="single" w:sz="4" w:space="0" w:color="E1E1E1"/>
            </w:tcBorders>
          </w:tcPr>
          <w:p w:rsidR="008812E3" w:rsidRPr="008812E3" w:rsidRDefault="008812E3" w:rsidP="008812E3">
            <w:pPr>
              <w:spacing w:line="240" w:lineRule="exact"/>
              <w:jc w:val="left"/>
              <w:rPr>
                <w:rFonts w:ascii="微软雅黑" w:eastAsia="微软雅黑" w:hAnsi="微软雅黑"/>
                <w:i/>
                <w:sz w:val="15"/>
                <w:szCs w:val="14"/>
              </w:rPr>
            </w:pPr>
            <w:r w:rsidRPr="008812E3">
              <w:rPr>
                <w:rFonts w:ascii="微软雅黑" w:eastAsia="微软雅黑" w:hAnsi="微软雅黑"/>
                <w:i/>
                <w:sz w:val="15"/>
                <w:szCs w:val="14"/>
              </w:rPr>
              <w:t>XX</w:t>
            </w:r>
            <w:r w:rsidRPr="008812E3">
              <w:rPr>
                <w:rFonts w:ascii="微软雅黑" w:eastAsia="微软雅黑" w:hAnsi="微软雅黑" w:hint="eastAsia"/>
                <w:i/>
                <w:sz w:val="15"/>
                <w:szCs w:val="14"/>
              </w:rPr>
              <w:t>城市</w:t>
            </w:r>
          </w:p>
          <w:p w:rsidR="008812E3" w:rsidRPr="007C4927" w:rsidRDefault="008812E3" w:rsidP="008812E3">
            <w:pPr>
              <w:tabs>
                <w:tab w:val="right" w:pos="3104"/>
              </w:tabs>
              <w:spacing w:line="240" w:lineRule="exact"/>
              <w:jc w:val="left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 w:rsidRPr="008812E3">
              <w:rPr>
                <w:rFonts w:ascii="微软雅黑" w:eastAsia="微软雅黑" w:hAnsi="微软雅黑"/>
                <w:b/>
                <w:sz w:val="16"/>
                <w:szCs w:val="20"/>
              </w:rPr>
              <w:t>XX</w:t>
            </w:r>
            <w:r w:rsidRPr="008812E3">
              <w:rPr>
                <w:rFonts w:ascii="微软雅黑" w:eastAsia="微软雅黑" w:hAnsi="微软雅黑" w:hint="eastAsia"/>
                <w:b/>
                <w:sz w:val="16"/>
                <w:szCs w:val="20"/>
              </w:rPr>
              <w:t>工作</w:t>
            </w:r>
          </w:p>
        </w:tc>
        <w:tc>
          <w:tcPr>
            <w:tcW w:w="6095" w:type="dxa"/>
            <w:tcBorders>
              <w:top w:val="single" w:sz="4" w:space="0" w:color="E1E1E1"/>
            </w:tcBorders>
          </w:tcPr>
          <w:p w:rsidR="008812E3" w:rsidRPr="00D123A9" w:rsidRDefault="008812E3" w:rsidP="008812E3">
            <w:pPr>
              <w:tabs>
                <w:tab w:val="right" w:pos="3104"/>
              </w:tabs>
              <w:spacing w:line="240" w:lineRule="exact"/>
              <w:jc w:val="left"/>
              <w:rPr>
                <w:rFonts w:ascii="微软雅黑" w:eastAsia="微软雅黑" w:hAnsi="微软雅黑"/>
                <w:color w:val="ABABAB"/>
                <w:sz w:val="16"/>
                <w:szCs w:val="18"/>
              </w:rPr>
            </w:pPr>
            <w:r w:rsidRPr="00CE0C63">
              <w:rPr>
                <w:rFonts w:ascii="微软雅黑" w:eastAsia="微软雅黑" w:hAnsi="微软雅黑"/>
                <w:color w:val="ABABAB"/>
                <w:sz w:val="16"/>
                <w:szCs w:val="18"/>
              </w:rPr>
              <w:t>XX</w:t>
            </w:r>
            <w:r w:rsidRPr="00CE0C63"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XXXXXXXXXXXXXXXXXXXXXXXXXXXXXXXXXXXXXXXXXXXXXXXXXXXXXXXXX（基本情况）</w:t>
            </w:r>
          </w:p>
        </w:tc>
      </w:tr>
    </w:tbl>
    <w:p w:rsidR="00565401" w:rsidRDefault="008812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B9DD82C" wp14:editId="417AB659">
                <wp:simplePos x="0" y="0"/>
                <wp:positionH relativeFrom="rightMargin">
                  <wp:align>left</wp:align>
                </wp:positionH>
                <wp:positionV relativeFrom="paragraph">
                  <wp:posOffset>1052830</wp:posOffset>
                </wp:positionV>
                <wp:extent cx="788035" cy="396240"/>
                <wp:effectExtent l="0" t="0" r="0" b="0"/>
                <wp:wrapNone/>
                <wp:docPr id="1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03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2E3" w:rsidRPr="00F4429B" w:rsidRDefault="008812E3" w:rsidP="008812E3">
                            <w:pPr>
                              <w:spacing w:line="240" w:lineRule="exact"/>
                              <w:jc w:val="center"/>
                              <w:rPr>
                                <w:rFonts w:ascii="微软雅黑" w:eastAsia="微软雅黑" w:hAnsi="微软雅黑"/>
                                <w:sz w:val="11"/>
                                <w:szCs w:val="16"/>
                              </w:rPr>
                            </w:pPr>
                            <w:r w:rsidRPr="00F4429B">
                              <w:rPr>
                                <w:rFonts w:ascii="微软雅黑" w:eastAsia="微软雅黑" w:hAnsi="微软雅黑" w:hint="eastAsia"/>
                                <w:sz w:val="11"/>
                                <w:szCs w:val="16"/>
                              </w:rPr>
                              <w:t>点击图片</w:t>
                            </w:r>
                          </w:p>
                          <w:p w:rsidR="008812E3" w:rsidRPr="00F4429B" w:rsidRDefault="008812E3" w:rsidP="008812E3">
                            <w:pPr>
                              <w:spacing w:line="240" w:lineRule="exact"/>
                              <w:jc w:val="center"/>
                              <w:rPr>
                                <w:rFonts w:ascii="微软雅黑" w:eastAsia="微软雅黑" w:hAnsi="微软雅黑"/>
                                <w:sz w:val="11"/>
                                <w:szCs w:val="16"/>
                              </w:rPr>
                            </w:pPr>
                            <w:r w:rsidRPr="00F4429B">
                              <w:rPr>
                                <w:rFonts w:ascii="微软雅黑" w:eastAsia="微软雅黑" w:hAnsi="微软雅黑" w:hint="eastAsia"/>
                                <w:sz w:val="11"/>
                                <w:szCs w:val="16"/>
                              </w:rPr>
                              <w:t>点击“更改图片”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9DD82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82.9pt;width:62.05pt;height:31.2pt;z-index:251696128;visibility:visible;mso-wrap-style:square;mso-width-percent:0;mso-height-percent:20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" filled="f" stroked="f">
                <v:textbox style="mso-fit-shape-to-text:t">
                  <w:txbxContent>
                    <w:p w:rsidR="008812E3" w:rsidRPr="00F4429B" w:rsidRDefault="008812E3" w:rsidP="008812E3">
                      <w:pPr>
                        <w:spacing w:line="240" w:lineRule="exact"/>
                        <w:jc w:val="center"/>
                        <w:rPr>
                          <w:rFonts w:ascii="微软雅黑" w:eastAsia="微软雅黑" w:hAnsi="微软雅黑"/>
                          <w:sz w:val="11"/>
                          <w:szCs w:val="16"/>
                        </w:rPr>
                      </w:pPr>
                      <w:r w:rsidRPr="00F4429B">
                        <w:rPr>
                          <w:rFonts w:ascii="微软雅黑" w:eastAsia="微软雅黑" w:hAnsi="微软雅黑" w:hint="eastAsia"/>
                          <w:sz w:val="11"/>
                          <w:szCs w:val="16"/>
                        </w:rPr>
                        <w:t>点击图片</w:t>
                      </w:r>
                    </w:p>
                    <w:p w:rsidR="008812E3" w:rsidRPr="00F4429B" w:rsidRDefault="008812E3" w:rsidP="008812E3">
                      <w:pPr>
                        <w:spacing w:line="240" w:lineRule="exact"/>
                        <w:jc w:val="center"/>
                        <w:rPr>
                          <w:rFonts w:ascii="微软雅黑" w:eastAsia="微软雅黑" w:hAnsi="微软雅黑"/>
                          <w:sz w:val="11"/>
                          <w:szCs w:val="16"/>
                        </w:rPr>
                      </w:pPr>
                      <w:r w:rsidRPr="00F4429B">
                        <w:rPr>
                          <w:rFonts w:ascii="微软雅黑" w:eastAsia="微软雅黑" w:hAnsi="微软雅黑" w:hint="eastAsia"/>
                          <w:sz w:val="11"/>
                          <w:szCs w:val="16"/>
                        </w:rPr>
                        <w:t>点击“更改图片”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C78B3" wp14:editId="519F66E2">
                <wp:simplePos x="0" y="0"/>
                <wp:positionH relativeFrom="column">
                  <wp:posOffset>-484505</wp:posOffset>
                </wp:positionH>
                <wp:positionV relativeFrom="paragraph">
                  <wp:posOffset>7378065</wp:posOffset>
                </wp:positionV>
                <wp:extent cx="1657985" cy="530225"/>
                <wp:effectExtent l="0" t="0" r="0" b="0"/>
                <wp:wrapNone/>
                <wp:docPr id="106" name="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85" cy="530225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E5629" w:rsidRPr="007E5629" w:rsidRDefault="007E5629" w:rsidP="007C4927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7E5629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社会活动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6AC78B3" id="矩形 106" o:spid="_x0000_s1027" style="position:absolute;left:0;text-align:left;margin-left:-38.15pt;margin-top:580.95pt;width:130.55pt;height:41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" filled="f" stroked="f" strokeweight="4.5pt">
                <v:textbox>
                  <w:txbxContent>
                    <w:p w:rsidR="007E5629" w:rsidRPr="007E5629" w:rsidRDefault="007E5629" w:rsidP="007C4927">
                      <w:pPr>
                        <w:pStyle w:val="a3"/>
                        <w:spacing w:before="0" w:beforeAutospacing="0" w:after="0" w:afterAutospacing="0"/>
                        <w:jc w:val="right"/>
                        <w:rPr>
                          <w:rFonts w:ascii="微软雅黑" w:eastAsia="微软雅黑" w:hAnsi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 w:rsidRPr="007E5629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</w:rPr>
                        <w:t>社会活动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4F9775" wp14:editId="10721B8E">
                <wp:simplePos x="0" y="0"/>
                <wp:positionH relativeFrom="column">
                  <wp:posOffset>-952500</wp:posOffset>
                </wp:positionH>
                <wp:positionV relativeFrom="paragraph">
                  <wp:posOffset>7491730</wp:posOffset>
                </wp:positionV>
                <wp:extent cx="2080260" cy="346710"/>
                <wp:effectExtent l="0" t="0" r="0" b="0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3467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5629" w:rsidRDefault="007E5629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F9775" id="矩形 102" o:spid="_x0000_s1028" style="position:absolute;left:0;text-align:left;margin-left:-75pt;margin-top:589.9pt;width:163.8pt;height:27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" fillcolor="black [3213]" stroked="f" strokeweight="1pt">
                <v:textbox>
                  <w:txbxContent>
                    <w:p w:rsidR="007E5629" w:rsidRDefault="007E5629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7C4927">
        <w:rPr>
          <w:rFonts w:ascii="微软雅黑" w:eastAsia="微软雅黑" w:hAnsi="微软雅黑"/>
          <w:b/>
          <w:noProof/>
          <w:color w:val="ED8167"/>
          <w:sz w:val="20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FEA814" wp14:editId="2C82AD08">
                <wp:simplePos x="0" y="0"/>
                <wp:positionH relativeFrom="column">
                  <wp:posOffset>1180465</wp:posOffset>
                </wp:positionH>
                <wp:positionV relativeFrom="paragraph">
                  <wp:posOffset>7661910</wp:posOffset>
                </wp:positionV>
                <wp:extent cx="4929959" cy="0"/>
                <wp:effectExtent l="0" t="0" r="0" b="0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95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E1E1E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48C8B" id="直接连接符 105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95pt,603.3pt" to="481.15pt,6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" strokecolor="#e1e1e1">
                <v:stroke joinstyle="miter"/>
              </v:line>
            </w:pict>
          </mc:Fallback>
        </mc:AlternateContent>
      </w:r>
      <w:r w:rsidRPr="007C4927">
        <w:rPr>
          <w:rFonts w:ascii="微软雅黑" w:eastAsia="微软雅黑" w:hAnsi="微软雅黑"/>
          <w:b/>
          <w:noProof/>
          <w:color w:val="ED8167"/>
          <w:sz w:val="20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1FF89E" wp14:editId="4E91AFB9">
                <wp:simplePos x="0" y="0"/>
                <wp:positionH relativeFrom="column">
                  <wp:posOffset>1180465</wp:posOffset>
                </wp:positionH>
                <wp:positionV relativeFrom="paragraph">
                  <wp:posOffset>3540125</wp:posOffset>
                </wp:positionV>
                <wp:extent cx="4929959" cy="0"/>
                <wp:effectExtent l="0" t="0" r="0" b="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95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E1E1E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2DF76" id="直接连接符 100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95pt,278.75pt" to="481.15pt,2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" strokecolor="#e1e1e1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7DB1BD" wp14:editId="18188EDB">
                <wp:simplePos x="0" y="0"/>
                <wp:positionH relativeFrom="column">
                  <wp:posOffset>-484505</wp:posOffset>
                </wp:positionH>
                <wp:positionV relativeFrom="paragraph">
                  <wp:posOffset>3260139</wp:posOffset>
                </wp:positionV>
                <wp:extent cx="1657985" cy="530225"/>
                <wp:effectExtent l="0" t="0" r="0" b="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85" cy="530225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0462" w:rsidRDefault="00FB0462" w:rsidP="007C4927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37DB1BD" id="矩形 101" o:spid="_x0000_s1029" style="position:absolute;left:0;text-align:left;margin-left:-38.15pt;margin-top:256.7pt;width:130.55pt;height: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" filled="f" stroked="f" strokeweight="4.5pt">
                <v:textbox>
                  <w:txbxContent>
                    <w:p w:rsidR="00FB0462" w:rsidRDefault="00FB0462" w:rsidP="007C4927">
                      <w:pPr>
                        <w:pStyle w:val="a3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</w:rPr>
                        <w:t>实习经历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819C03" wp14:editId="134B2284">
                <wp:simplePos x="0" y="0"/>
                <wp:positionH relativeFrom="column">
                  <wp:posOffset>-952500</wp:posOffset>
                </wp:positionH>
                <wp:positionV relativeFrom="paragraph">
                  <wp:posOffset>3376442</wp:posOffset>
                </wp:positionV>
                <wp:extent cx="2080260" cy="346710"/>
                <wp:effectExtent l="0" t="0" r="0" b="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3467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462" w:rsidRDefault="00FB0462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19C03" id="矩形 98" o:spid="_x0000_s1030" style="position:absolute;left:0;text-align:left;margin-left:-75pt;margin-top:265.85pt;width:163.8pt;height:27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" fillcolor="black [3213]" stroked="f" strokeweight="1pt">
                <v:textbox>
                  <w:txbxContent>
                    <w:p w:rsidR="00FB0462" w:rsidRDefault="00FB0462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E562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850AE4" wp14:editId="59FF84B9">
                <wp:simplePos x="0" y="0"/>
                <wp:positionH relativeFrom="column">
                  <wp:posOffset>-484505</wp:posOffset>
                </wp:positionH>
                <wp:positionV relativeFrom="paragraph">
                  <wp:posOffset>1512670</wp:posOffset>
                </wp:positionV>
                <wp:extent cx="1657985" cy="530225"/>
                <wp:effectExtent l="0" t="0" r="0" b="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85" cy="530225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E5629" w:rsidRDefault="007E5629" w:rsidP="007E5629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B850AE4" id="矩形 60" o:spid="_x0000_s1031" style="position:absolute;left:0;text-align:left;margin-left:-38.15pt;margin-top:119.1pt;width:130.55pt;height:41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" filled="f" stroked="f" strokeweight="4.5pt">
                <v:textbox>
                  <w:txbxContent>
                    <w:p w:rsidR="007E5629" w:rsidRDefault="007E5629" w:rsidP="007E5629">
                      <w:pPr>
                        <w:pStyle w:val="a3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 w:rsidR="007E5629" w:rsidRPr="007C4927">
        <w:rPr>
          <w:rFonts w:ascii="微软雅黑" w:eastAsia="微软雅黑" w:hAnsi="微软雅黑"/>
          <w:b/>
          <w:noProof/>
          <w:color w:val="ED8167"/>
          <w:sz w:val="20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BDE2C9" wp14:editId="0EB1EA8D">
                <wp:simplePos x="0" y="0"/>
                <wp:positionH relativeFrom="column">
                  <wp:posOffset>1180465</wp:posOffset>
                </wp:positionH>
                <wp:positionV relativeFrom="paragraph">
                  <wp:posOffset>1810184</wp:posOffset>
                </wp:positionV>
                <wp:extent cx="4929959" cy="0"/>
                <wp:effectExtent l="0" t="0" r="0" b="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95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E1E1E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8E523" id="直接连接符 62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95pt,142.55pt" to="481.15pt,1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" strokecolor="#e1e1e1">
                <v:stroke joinstyle="miter"/>
              </v:line>
            </w:pict>
          </mc:Fallback>
        </mc:AlternateContent>
      </w:r>
      <w:r w:rsidR="007E5629">
        <w:rPr>
          <w:noProof/>
        </w:rPr>
        <mc:AlternateContent>
          <mc:Choice Requires="wps">
            <w:drawing>
              <wp:anchor distT="0" distB="0" distL="114300" distR="114300" simplePos="0" relativeHeight="251602943" behindDoc="0" locked="0" layoutInCell="1" allowOverlap="1">
                <wp:simplePos x="0" y="0"/>
                <wp:positionH relativeFrom="column">
                  <wp:posOffset>-952500</wp:posOffset>
                </wp:positionH>
                <wp:positionV relativeFrom="paragraph">
                  <wp:posOffset>1632585</wp:posOffset>
                </wp:positionV>
                <wp:extent cx="2080260" cy="34671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3467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401" w:rsidRDefault="002E26C2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2" style="position:absolute;left:0;text-align:left;margin-left:-75pt;margin-top:128.55pt;width:163.8pt;height:27.3pt;z-index:251602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" fillcolor="black [3213]" stroked="f" strokeweight="1pt">
                <v:textbox>
                  <w:txbxContent>
                    <w:p w:rsidR="00565401" w:rsidRDefault="002E26C2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E5629" w:rsidRPr="007D499D">
        <w:rPr>
          <w:noProof/>
        </w:rPr>
        <w:drawing>
          <wp:anchor distT="0" distB="0" distL="114300" distR="114300" simplePos="0" relativeHeight="251692032" behindDoc="0" locked="0" layoutInCell="1" allowOverlap="1" wp14:anchorId="4EEAC9E1" wp14:editId="204F9BE6">
            <wp:simplePos x="0" y="0"/>
            <wp:positionH relativeFrom="margin">
              <wp:posOffset>5255260</wp:posOffset>
            </wp:positionH>
            <wp:positionV relativeFrom="paragraph">
              <wp:posOffset>361950</wp:posOffset>
            </wp:positionV>
            <wp:extent cx="880110" cy="1100455"/>
            <wp:effectExtent l="95250" t="76200" r="129540" b="11874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0" r="10000"/>
                    <a:stretch/>
                  </pic:blipFill>
                  <pic:spPr bwMode="auto">
                    <a:xfrm>
                      <a:off x="0" y="0"/>
                      <a:ext cx="880110" cy="11004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8100" cap="sq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5629" w:rsidRPr="007D499D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91C9442" wp14:editId="48706950">
                <wp:simplePos x="0" y="0"/>
                <wp:positionH relativeFrom="margin">
                  <wp:posOffset>-448310</wp:posOffset>
                </wp:positionH>
                <wp:positionV relativeFrom="paragraph">
                  <wp:posOffset>-1424305</wp:posOffset>
                </wp:positionV>
                <wp:extent cx="643255" cy="389255"/>
                <wp:effectExtent l="0" t="0" r="0" b="0"/>
                <wp:wrapNone/>
                <wp:docPr id="57" name="文本框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629" w:rsidRPr="00F4429B" w:rsidRDefault="007E5629" w:rsidP="007E5629">
                            <w:pPr>
                              <w:spacing w:line="240" w:lineRule="exact"/>
                              <w:jc w:val="center"/>
                              <w:rPr>
                                <w:rFonts w:ascii="微软雅黑" w:eastAsia="微软雅黑" w:hAnsi="微软雅黑"/>
                                <w:sz w:val="11"/>
                                <w:szCs w:val="16"/>
                              </w:rPr>
                            </w:pPr>
                            <w:r w:rsidRPr="00F4429B">
                              <w:rPr>
                                <w:rFonts w:ascii="微软雅黑" w:eastAsia="微软雅黑" w:hAnsi="微软雅黑" w:hint="eastAsia"/>
                                <w:sz w:val="11"/>
                                <w:szCs w:val="16"/>
                              </w:rPr>
                              <w:t>点击图片</w:t>
                            </w:r>
                          </w:p>
                          <w:p w:rsidR="007E5629" w:rsidRPr="00F4429B" w:rsidRDefault="007E5629" w:rsidP="007E5629">
                            <w:pPr>
                              <w:spacing w:line="240" w:lineRule="exact"/>
                              <w:jc w:val="center"/>
                              <w:rPr>
                                <w:rFonts w:ascii="微软雅黑" w:eastAsia="微软雅黑" w:hAnsi="微软雅黑"/>
                                <w:sz w:val="11"/>
                                <w:szCs w:val="16"/>
                              </w:rPr>
                            </w:pPr>
                            <w:r w:rsidRPr="00F4429B">
                              <w:rPr>
                                <w:rFonts w:ascii="微软雅黑" w:eastAsia="微软雅黑" w:hAnsi="微软雅黑" w:hint="eastAsia"/>
                                <w:sz w:val="11"/>
                                <w:szCs w:val="16"/>
                              </w:rPr>
                              <w:t>点击“更改图片”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C9442" id="文本框 57" o:spid="_x0000_s1033" type="#_x0000_t202" style="position:absolute;left:0;text-align:left;margin-left:-35.3pt;margin-top:-112.15pt;width:50.65pt;height:30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" filled="f" stroked="f">
                <v:textbox>
                  <w:txbxContent>
                    <w:p w:rsidR="007E5629" w:rsidRPr="00F4429B" w:rsidRDefault="007E5629" w:rsidP="007E5629">
                      <w:pPr>
                        <w:spacing w:line="240" w:lineRule="exact"/>
                        <w:jc w:val="center"/>
                        <w:rPr>
                          <w:rFonts w:ascii="微软雅黑" w:eastAsia="微软雅黑" w:hAnsi="微软雅黑"/>
                          <w:sz w:val="11"/>
                          <w:szCs w:val="16"/>
                        </w:rPr>
                      </w:pPr>
                      <w:r w:rsidRPr="00F4429B">
                        <w:rPr>
                          <w:rFonts w:ascii="微软雅黑" w:eastAsia="微软雅黑" w:hAnsi="微软雅黑" w:hint="eastAsia"/>
                          <w:sz w:val="11"/>
                          <w:szCs w:val="16"/>
                        </w:rPr>
                        <w:t>点击图片</w:t>
                      </w:r>
                    </w:p>
                    <w:p w:rsidR="007E5629" w:rsidRPr="00F4429B" w:rsidRDefault="007E5629" w:rsidP="007E5629">
                      <w:pPr>
                        <w:spacing w:line="240" w:lineRule="exact"/>
                        <w:jc w:val="center"/>
                        <w:rPr>
                          <w:rFonts w:ascii="微软雅黑" w:eastAsia="微软雅黑" w:hAnsi="微软雅黑"/>
                          <w:sz w:val="11"/>
                          <w:szCs w:val="16"/>
                        </w:rPr>
                      </w:pPr>
                      <w:r w:rsidRPr="00F4429B">
                        <w:rPr>
                          <w:rFonts w:ascii="微软雅黑" w:eastAsia="微软雅黑" w:hAnsi="微软雅黑" w:hint="eastAsia"/>
                          <w:sz w:val="11"/>
                          <w:szCs w:val="16"/>
                        </w:rPr>
                        <w:t>点击“更改图片”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562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92B6A0" wp14:editId="3974D9D6">
                <wp:simplePos x="0" y="0"/>
                <wp:positionH relativeFrom="page">
                  <wp:posOffset>2389505</wp:posOffset>
                </wp:positionH>
                <wp:positionV relativeFrom="paragraph">
                  <wp:posOffset>766445</wp:posOffset>
                </wp:positionV>
                <wp:extent cx="3810000" cy="694055"/>
                <wp:effectExtent l="0" t="0" r="0" b="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694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87676" w:rsidRPr="00987676" w:rsidRDefault="00987676" w:rsidP="00987676">
                            <w:pPr>
                              <w:tabs>
                                <w:tab w:val="right" w:pos="3104"/>
                              </w:tabs>
                              <w:spacing w:line="240" w:lineRule="exact"/>
                              <w:rPr>
                                <w:rFonts w:ascii="微软雅黑" w:eastAsia="微软雅黑" w:hAnsi="微软雅黑"/>
                                <w:sz w:val="16"/>
                                <w:szCs w:val="18"/>
                              </w:rPr>
                            </w:pPr>
                            <w:r w:rsidRPr="00987676">
                              <w:rPr>
                                <w:rFonts w:ascii="微软雅黑" w:eastAsia="微软雅黑" w:hAnsi="微软雅黑" w:hint="eastAsia"/>
                                <w:sz w:val="16"/>
                                <w:szCs w:val="18"/>
                              </w:rPr>
                              <w:t>XXXXXXXXXXXXXXXXXXXXXXXXXXXXXXXXXXXXXXXXXXXXXXXXXXXXXXXXXXXXXXXXXXXXXXXXXXXXXXXXXXXXXXXXXXXXXXXXXXXXXXXXXXXXXXXXXXXXXXXXXXXXXXXXXXXXXXXXXXXXXXXXXXXXXXXXXXXXXXXXXXXXXXXXX（个人评价）</w:t>
                            </w:r>
                          </w:p>
                          <w:p w:rsidR="00987676" w:rsidRPr="00987676" w:rsidRDefault="00987676" w:rsidP="00987676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kern w:val="24"/>
                                <w:sz w:val="32"/>
                                <w:szCs w:val="4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2B6A0" id="矩形 63" o:spid="_x0000_s1034" style="position:absolute;left:0;text-align:left;margin-left:188.15pt;margin-top:60.35pt;width:300pt;height:54.6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" filled="f" stroked="f">
                <v:textbox>
                  <w:txbxContent>
                    <w:p w:rsidR="00987676" w:rsidRPr="00987676" w:rsidRDefault="00987676" w:rsidP="00987676">
                      <w:pPr>
                        <w:tabs>
                          <w:tab w:val="right" w:pos="3104"/>
                        </w:tabs>
                        <w:spacing w:line="240" w:lineRule="exact"/>
                        <w:rPr>
                          <w:rFonts w:ascii="微软雅黑" w:eastAsia="微软雅黑" w:hAnsi="微软雅黑"/>
                          <w:sz w:val="16"/>
                          <w:szCs w:val="18"/>
                        </w:rPr>
                      </w:pPr>
                      <w:r w:rsidRPr="00987676">
                        <w:rPr>
                          <w:rFonts w:ascii="微软雅黑" w:eastAsia="微软雅黑" w:hAnsi="微软雅黑" w:hint="eastAsia"/>
                          <w:sz w:val="16"/>
                          <w:szCs w:val="18"/>
                        </w:rPr>
                        <w:t>XXXXXXXXXXXXXXXXXXXXXXXXXXXXXXXXXXXXXXXXXXXXXXXXXXXXXXXXXXXXXXXXXXXXXXXXXXXXXXXXXXXXXXXXXXXXXXXXXXXXXXXXXXXXXXXXXXXXXXXXXXXXXXXXXXXXXXXXXXXXXXXXXXXXXXXXXXXXXXXXXXXXXXXXX（</w:t>
                      </w:r>
                      <w:r w:rsidRPr="00987676">
                        <w:rPr>
                          <w:rFonts w:ascii="微软雅黑" w:eastAsia="微软雅黑" w:hAnsi="微软雅黑" w:hint="eastAsia"/>
                          <w:sz w:val="16"/>
                          <w:szCs w:val="18"/>
                        </w:rPr>
                        <w:t>个人评价</w:t>
                      </w:r>
                      <w:r w:rsidRPr="00987676">
                        <w:rPr>
                          <w:rFonts w:ascii="微软雅黑" w:eastAsia="微软雅黑" w:hAnsi="微软雅黑" w:hint="eastAsia"/>
                          <w:sz w:val="16"/>
                          <w:szCs w:val="18"/>
                        </w:rPr>
                        <w:t>）</w:t>
                      </w:r>
                    </w:p>
                    <w:p w:rsidR="00987676" w:rsidRPr="00987676" w:rsidRDefault="00987676" w:rsidP="00987676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kern w:val="24"/>
                          <w:sz w:val="32"/>
                          <w:szCs w:val="4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E5629">
        <w:rPr>
          <w:noProof/>
        </w:rPr>
        <mc:AlternateContent>
          <mc:Choice Requires="wps">
            <w:drawing>
              <wp:anchor distT="0" distB="0" distL="114300" distR="114300" simplePos="0" relativeHeight="251601918" behindDoc="0" locked="0" layoutInCell="1" allowOverlap="1">
                <wp:simplePos x="0" y="0"/>
                <wp:positionH relativeFrom="column">
                  <wp:posOffset>1184275</wp:posOffset>
                </wp:positionH>
                <wp:positionV relativeFrom="paragraph">
                  <wp:posOffset>655320</wp:posOffset>
                </wp:positionV>
                <wp:extent cx="3913909" cy="814705"/>
                <wp:effectExtent l="0" t="19050" r="10795" b="23495"/>
                <wp:wrapNone/>
                <wp:docPr id="97" name="对话气泡: 圆角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3909" cy="814705"/>
                        </a:xfrm>
                        <a:custGeom>
                          <a:avLst/>
                          <a:gdLst>
                            <a:gd name="connsiteX0" fmla="*/ 0 w 4927600"/>
                            <a:gd name="connsiteY0" fmla="*/ 107000 h 641985"/>
                            <a:gd name="connsiteX1" fmla="*/ 107000 w 4927600"/>
                            <a:gd name="connsiteY1" fmla="*/ 0 h 641985"/>
                            <a:gd name="connsiteX2" fmla="*/ 821267 w 4927600"/>
                            <a:gd name="connsiteY2" fmla="*/ 0 h 641985"/>
                            <a:gd name="connsiteX3" fmla="*/ 1298620 w 4927600"/>
                            <a:gd name="connsiteY3" fmla="*/ -103751 h 641985"/>
                            <a:gd name="connsiteX4" fmla="*/ 2053167 w 4927600"/>
                            <a:gd name="connsiteY4" fmla="*/ 0 h 641985"/>
                            <a:gd name="connsiteX5" fmla="*/ 4820600 w 4927600"/>
                            <a:gd name="connsiteY5" fmla="*/ 0 h 641985"/>
                            <a:gd name="connsiteX6" fmla="*/ 4927600 w 4927600"/>
                            <a:gd name="connsiteY6" fmla="*/ 107000 h 641985"/>
                            <a:gd name="connsiteX7" fmla="*/ 4927600 w 4927600"/>
                            <a:gd name="connsiteY7" fmla="*/ 106998 h 641985"/>
                            <a:gd name="connsiteX8" fmla="*/ 4927600 w 4927600"/>
                            <a:gd name="connsiteY8" fmla="*/ 106998 h 641985"/>
                            <a:gd name="connsiteX9" fmla="*/ 4927600 w 4927600"/>
                            <a:gd name="connsiteY9" fmla="*/ 267494 h 641985"/>
                            <a:gd name="connsiteX10" fmla="*/ 4927600 w 4927600"/>
                            <a:gd name="connsiteY10" fmla="*/ 534985 h 641985"/>
                            <a:gd name="connsiteX11" fmla="*/ 4820600 w 4927600"/>
                            <a:gd name="connsiteY11" fmla="*/ 641985 h 641985"/>
                            <a:gd name="connsiteX12" fmla="*/ 2053167 w 4927600"/>
                            <a:gd name="connsiteY12" fmla="*/ 641985 h 641985"/>
                            <a:gd name="connsiteX13" fmla="*/ 821267 w 4927600"/>
                            <a:gd name="connsiteY13" fmla="*/ 641985 h 641985"/>
                            <a:gd name="connsiteX14" fmla="*/ 821267 w 4927600"/>
                            <a:gd name="connsiteY14" fmla="*/ 641985 h 641985"/>
                            <a:gd name="connsiteX15" fmla="*/ 107000 w 4927600"/>
                            <a:gd name="connsiteY15" fmla="*/ 641985 h 641985"/>
                            <a:gd name="connsiteX16" fmla="*/ 0 w 4927600"/>
                            <a:gd name="connsiteY16" fmla="*/ 534985 h 641985"/>
                            <a:gd name="connsiteX17" fmla="*/ 0 w 4927600"/>
                            <a:gd name="connsiteY17" fmla="*/ 267494 h 641985"/>
                            <a:gd name="connsiteX18" fmla="*/ 0 w 4927600"/>
                            <a:gd name="connsiteY18" fmla="*/ 106998 h 641985"/>
                            <a:gd name="connsiteX19" fmla="*/ 0 w 4927600"/>
                            <a:gd name="connsiteY19" fmla="*/ 106998 h 641985"/>
                            <a:gd name="connsiteX20" fmla="*/ 0 w 4927600"/>
                            <a:gd name="connsiteY20" fmla="*/ 107000 h 641985"/>
                            <a:gd name="connsiteX0" fmla="*/ 0 w 4927600"/>
                            <a:gd name="connsiteY0" fmla="*/ 210751 h 745736"/>
                            <a:gd name="connsiteX1" fmla="*/ 107000 w 4927600"/>
                            <a:gd name="connsiteY1" fmla="*/ 103751 h 745736"/>
                            <a:gd name="connsiteX2" fmla="*/ 821267 w 4927600"/>
                            <a:gd name="connsiteY2" fmla="*/ 103751 h 745736"/>
                            <a:gd name="connsiteX3" fmla="*/ 1298620 w 4927600"/>
                            <a:gd name="connsiteY3" fmla="*/ 0 h 745736"/>
                            <a:gd name="connsiteX4" fmla="*/ 1465792 w 4927600"/>
                            <a:gd name="connsiteY4" fmla="*/ 100576 h 745736"/>
                            <a:gd name="connsiteX5" fmla="*/ 4820600 w 4927600"/>
                            <a:gd name="connsiteY5" fmla="*/ 103751 h 745736"/>
                            <a:gd name="connsiteX6" fmla="*/ 4927600 w 4927600"/>
                            <a:gd name="connsiteY6" fmla="*/ 210751 h 745736"/>
                            <a:gd name="connsiteX7" fmla="*/ 4927600 w 4927600"/>
                            <a:gd name="connsiteY7" fmla="*/ 210749 h 745736"/>
                            <a:gd name="connsiteX8" fmla="*/ 4927600 w 4927600"/>
                            <a:gd name="connsiteY8" fmla="*/ 210749 h 745736"/>
                            <a:gd name="connsiteX9" fmla="*/ 4927600 w 4927600"/>
                            <a:gd name="connsiteY9" fmla="*/ 371245 h 745736"/>
                            <a:gd name="connsiteX10" fmla="*/ 4927600 w 4927600"/>
                            <a:gd name="connsiteY10" fmla="*/ 638736 h 745736"/>
                            <a:gd name="connsiteX11" fmla="*/ 4820600 w 4927600"/>
                            <a:gd name="connsiteY11" fmla="*/ 745736 h 745736"/>
                            <a:gd name="connsiteX12" fmla="*/ 2053167 w 4927600"/>
                            <a:gd name="connsiteY12" fmla="*/ 745736 h 745736"/>
                            <a:gd name="connsiteX13" fmla="*/ 821267 w 4927600"/>
                            <a:gd name="connsiteY13" fmla="*/ 745736 h 745736"/>
                            <a:gd name="connsiteX14" fmla="*/ 821267 w 4927600"/>
                            <a:gd name="connsiteY14" fmla="*/ 745736 h 745736"/>
                            <a:gd name="connsiteX15" fmla="*/ 107000 w 4927600"/>
                            <a:gd name="connsiteY15" fmla="*/ 745736 h 745736"/>
                            <a:gd name="connsiteX16" fmla="*/ 0 w 4927600"/>
                            <a:gd name="connsiteY16" fmla="*/ 638736 h 745736"/>
                            <a:gd name="connsiteX17" fmla="*/ 0 w 4927600"/>
                            <a:gd name="connsiteY17" fmla="*/ 371245 h 745736"/>
                            <a:gd name="connsiteX18" fmla="*/ 0 w 4927600"/>
                            <a:gd name="connsiteY18" fmla="*/ 210749 h 745736"/>
                            <a:gd name="connsiteX19" fmla="*/ 0 w 4927600"/>
                            <a:gd name="connsiteY19" fmla="*/ 210749 h 745736"/>
                            <a:gd name="connsiteX20" fmla="*/ 0 w 4927600"/>
                            <a:gd name="connsiteY20" fmla="*/ 210751 h 745736"/>
                            <a:gd name="connsiteX0" fmla="*/ 0 w 4927600"/>
                            <a:gd name="connsiteY0" fmla="*/ 255216 h 790201"/>
                            <a:gd name="connsiteX1" fmla="*/ 107000 w 4927600"/>
                            <a:gd name="connsiteY1" fmla="*/ 148216 h 790201"/>
                            <a:gd name="connsiteX2" fmla="*/ 821267 w 4927600"/>
                            <a:gd name="connsiteY2" fmla="*/ 148216 h 790201"/>
                            <a:gd name="connsiteX3" fmla="*/ 1006520 w 4927600"/>
                            <a:gd name="connsiteY3" fmla="*/ 0 h 790201"/>
                            <a:gd name="connsiteX4" fmla="*/ 1465792 w 4927600"/>
                            <a:gd name="connsiteY4" fmla="*/ 145041 h 790201"/>
                            <a:gd name="connsiteX5" fmla="*/ 4820600 w 4927600"/>
                            <a:gd name="connsiteY5" fmla="*/ 148216 h 790201"/>
                            <a:gd name="connsiteX6" fmla="*/ 4927600 w 4927600"/>
                            <a:gd name="connsiteY6" fmla="*/ 255216 h 790201"/>
                            <a:gd name="connsiteX7" fmla="*/ 4927600 w 4927600"/>
                            <a:gd name="connsiteY7" fmla="*/ 255214 h 790201"/>
                            <a:gd name="connsiteX8" fmla="*/ 4927600 w 4927600"/>
                            <a:gd name="connsiteY8" fmla="*/ 255214 h 790201"/>
                            <a:gd name="connsiteX9" fmla="*/ 4927600 w 4927600"/>
                            <a:gd name="connsiteY9" fmla="*/ 415710 h 790201"/>
                            <a:gd name="connsiteX10" fmla="*/ 4927600 w 4927600"/>
                            <a:gd name="connsiteY10" fmla="*/ 683201 h 790201"/>
                            <a:gd name="connsiteX11" fmla="*/ 4820600 w 4927600"/>
                            <a:gd name="connsiteY11" fmla="*/ 790201 h 790201"/>
                            <a:gd name="connsiteX12" fmla="*/ 2053167 w 4927600"/>
                            <a:gd name="connsiteY12" fmla="*/ 790201 h 790201"/>
                            <a:gd name="connsiteX13" fmla="*/ 821267 w 4927600"/>
                            <a:gd name="connsiteY13" fmla="*/ 790201 h 790201"/>
                            <a:gd name="connsiteX14" fmla="*/ 821267 w 4927600"/>
                            <a:gd name="connsiteY14" fmla="*/ 790201 h 790201"/>
                            <a:gd name="connsiteX15" fmla="*/ 107000 w 4927600"/>
                            <a:gd name="connsiteY15" fmla="*/ 790201 h 790201"/>
                            <a:gd name="connsiteX16" fmla="*/ 0 w 4927600"/>
                            <a:gd name="connsiteY16" fmla="*/ 683201 h 790201"/>
                            <a:gd name="connsiteX17" fmla="*/ 0 w 4927600"/>
                            <a:gd name="connsiteY17" fmla="*/ 415710 h 790201"/>
                            <a:gd name="connsiteX18" fmla="*/ 0 w 4927600"/>
                            <a:gd name="connsiteY18" fmla="*/ 255214 h 790201"/>
                            <a:gd name="connsiteX19" fmla="*/ 0 w 4927600"/>
                            <a:gd name="connsiteY19" fmla="*/ 255214 h 790201"/>
                            <a:gd name="connsiteX20" fmla="*/ 0 w 4927600"/>
                            <a:gd name="connsiteY20" fmla="*/ 255216 h 790201"/>
                            <a:gd name="connsiteX0" fmla="*/ 0 w 4927600"/>
                            <a:gd name="connsiteY0" fmla="*/ 255216 h 790201"/>
                            <a:gd name="connsiteX1" fmla="*/ 107000 w 4927600"/>
                            <a:gd name="connsiteY1" fmla="*/ 148216 h 790201"/>
                            <a:gd name="connsiteX2" fmla="*/ 821267 w 4927600"/>
                            <a:gd name="connsiteY2" fmla="*/ 148216 h 790201"/>
                            <a:gd name="connsiteX3" fmla="*/ 1006520 w 4927600"/>
                            <a:gd name="connsiteY3" fmla="*/ 0 h 790201"/>
                            <a:gd name="connsiteX4" fmla="*/ 1113367 w 4927600"/>
                            <a:gd name="connsiteY4" fmla="*/ 145041 h 790201"/>
                            <a:gd name="connsiteX5" fmla="*/ 4820600 w 4927600"/>
                            <a:gd name="connsiteY5" fmla="*/ 148216 h 790201"/>
                            <a:gd name="connsiteX6" fmla="*/ 4927600 w 4927600"/>
                            <a:gd name="connsiteY6" fmla="*/ 255216 h 790201"/>
                            <a:gd name="connsiteX7" fmla="*/ 4927600 w 4927600"/>
                            <a:gd name="connsiteY7" fmla="*/ 255214 h 790201"/>
                            <a:gd name="connsiteX8" fmla="*/ 4927600 w 4927600"/>
                            <a:gd name="connsiteY8" fmla="*/ 255214 h 790201"/>
                            <a:gd name="connsiteX9" fmla="*/ 4927600 w 4927600"/>
                            <a:gd name="connsiteY9" fmla="*/ 415710 h 790201"/>
                            <a:gd name="connsiteX10" fmla="*/ 4927600 w 4927600"/>
                            <a:gd name="connsiteY10" fmla="*/ 683201 h 790201"/>
                            <a:gd name="connsiteX11" fmla="*/ 4820600 w 4927600"/>
                            <a:gd name="connsiteY11" fmla="*/ 790201 h 790201"/>
                            <a:gd name="connsiteX12" fmla="*/ 2053167 w 4927600"/>
                            <a:gd name="connsiteY12" fmla="*/ 790201 h 790201"/>
                            <a:gd name="connsiteX13" fmla="*/ 821267 w 4927600"/>
                            <a:gd name="connsiteY13" fmla="*/ 790201 h 790201"/>
                            <a:gd name="connsiteX14" fmla="*/ 821267 w 4927600"/>
                            <a:gd name="connsiteY14" fmla="*/ 790201 h 790201"/>
                            <a:gd name="connsiteX15" fmla="*/ 107000 w 4927600"/>
                            <a:gd name="connsiteY15" fmla="*/ 790201 h 790201"/>
                            <a:gd name="connsiteX16" fmla="*/ 0 w 4927600"/>
                            <a:gd name="connsiteY16" fmla="*/ 683201 h 790201"/>
                            <a:gd name="connsiteX17" fmla="*/ 0 w 4927600"/>
                            <a:gd name="connsiteY17" fmla="*/ 415710 h 790201"/>
                            <a:gd name="connsiteX18" fmla="*/ 0 w 4927600"/>
                            <a:gd name="connsiteY18" fmla="*/ 255214 h 790201"/>
                            <a:gd name="connsiteX19" fmla="*/ 0 w 4927600"/>
                            <a:gd name="connsiteY19" fmla="*/ 255214 h 790201"/>
                            <a:gd name="connsiteX20" fmla="*/ 0 w 4927600"/>
                            <a:gd name="connsiteY20" fmla="*/ 255216 h 790201"/>
                            <a:gd name="connsiteX0" fmla="*/ 0 w 4927600"/>
                            <a:gd name="connsiteY0" fmla="*/ 248864 h 783849"/>
                            <a:gd name="connsiteX1" fmla="*/ 107000 w 4927600"/>
                            <a:gd name="connsiteY1" fmla="*/ 141864 h 783849"/>
                            <a:gd name="connsiteX2" fmla="*/ 821267 w 4927600"/>
                            <a:gd name="connsiteY2" fmla="*/ 141864 h 783849"/>
                            <a:gd name="connsiteX3" fmla="*/ 952545 w 4927600"/>
                            <a:gd name="connsiteY3" fmla="*/ 0 h 783849"/>
                            <a:gd name="connsiteX4" fmla="*/ 1113367 w 4927600"/>
                            <a:gd name="connsiteY4" fmla="*/ 138689 h 783849"/>
                            <a:gd name="connsiteX5" fmla="*/ 4820600 w 4927600"/>
                            <a:gd name="connsiteY5" fmla="*/ 141864 h 783849"/>
                            <a:gd name="connsiteX6" fmla="*/ 4927600 w 4927600"/>
                            <a:gd name="connsiteY6" fmla="*/ 248864 h 783849"/>
                            <a:gd name="connsiteX7" fmla="*/ 4927600 w 4927600"/>
                            <a:gd name="connsiteY7" fmla="*/ 248862 h 783849"/>
                            <a:gd name="connsiteX8" fmla="*/ 4927600 w 4927600"/>
                            <a:gd name="connsiteY8" fmla="*/ 248862 h 783849"/>
                            <a:gd name="connsiteX9" fmla="*/ 4927600 w 4927600"/>
                            <a:gd name="connsiteY9" fmla="*/ 409358 h 783849"/>
                            <a:gd name="connsiteX10" fmla="*/ 4927600 w 4927600"/>
                            <a:gd name="connsiteY10" fmla="*/ 676849 h 783849"/>
                            <a:gd name="connsiteX11" fmla="*/ 4820600 w 4927600"/>
                            <a:gd name="connsiteY11" fmla="*/ 783849 h 783849"/>
                            <a:gd name="connsiteX12" fmla="*/ 2053167 w 4927600"/>
                            <a:gd name="connsiteY12" fmla="*/ 783849 h 783849"/>
                            <a:gd name="connsiteX13" fmla="*/ 821267 w 4927600"/>
                            <a:gd name="connsiteY13" fmla="*/ 783849 h 783849"/>
                            <a:gd name="connsiteX14" fmla="*/ 821267 w 4927600"/>
                            <a:gd name="connsiteY14" fmla="*/ 783849 h 783849"/>
                            <a:gd name="connsiteX15" fmla="*/ 107000 w 4927600"/>
                            <a:gd name="connsiteY15" fmla="*/ 783849 h 783849"/>
                            <a:gd name="connsiteX16" fmla="*/ 0 w 4927600"/>
                            <a:gd name="connsiteY16" fmla="*/ 676849 h 783849"/>
                            <a:gd name="connsiteX17" fmla="*/ 0 w 4927600"/>
                            <a:gd name="connsiteY17" fmla="*/ 409358 h 783849"/>
                            <a:gd name="connsiteX18" fmla="*/ 0 w 4927600"/>
                            <a:gd name="connsiteY18" fmla="*/ 248862 h 783849"/>
                            <a:gd name="connsiteX19" fmla="*/ 0 w 4927600"/>
                            <a:gd name="connsiteY19" fmla="*/ 248862 h 783849"/>
                            <a:gd name="connsiteX20" fmla="*/ 0 w 4927600"/>
                            <a:gd name="connsiteY20" fmla="*/ 248864 h 783849"/>
                            <a:gd name="connsiteX0" fmla="*/ 0 w 4927600"/>
                            <a:gd name="connsiteY0" fmla="*/ 232984 h 767969"/>
                            <a:gd name="connsiteX1" fmla="*/ 107000 w 4927600"/>
                            <a:gd name="connsiteY1" fmla="*/ 125984 h 767969"/>
                            <a:gd name="connsiteX2" fmla="*/ 821267 w 4927600"/>
                            <a:gd name="connsiteY2" fmla="*/ 125984 h 767969"/>
                            <a:gd name="connsiteX3" fmla="*/ 981120 w 4927600"/>
                            <a:gd name="connsiteY3" fmla="*/ 0 h 767969"/>
                            <a:gd name="connsiteX4" fmla="*/ 1113367 w 4927600"/>
                            <a:gd name="connsiteY4" fmla="*/ 122809 h 767969"/>
                            <a:gd name="connsiteX5" fmla="*/ 4820600 w 4927600"/>
                            <a:gd name="connsiteY5" fmla="*/ 125984 h 767969"/>
                            <a:gd name="connsiteX6" fmla="*/ 4927600 w 4927600"/>
                            <a:gd name="connsiteY6" fmla="*/ 232984 h 767969"/>
                            <a:gd name="connsiteX7" fmla="*/ 4927600 w 4927600"/>
                            <a:gd name="connsiteY7" fmla="*/ 232982 h 767969"/>
                            <a:gd name="connsiteX8" fmla="*/ 4927600 w 4927600"/>
                            <a:gd name="connsiteY8" fmla="*/ 232982 h 767969"/>
                            <a:gd name="connsiteX9" fmla="*/ 4927600 w 4927600"/>
                            <a:gd name="connsiteY9" fmla="*/ 393478 h 767969"/>
                            <a:gd name="connsiteX10" fmla="*/ 4927600 w 4927600"/>
                            <a:gd name="connsiteY10" fmla="*/ 660969 h 767969"/>
                            <a:gd name="connsiteX11" fmla="*/ 4820600 w 4927600"/>
                            <a:gd name="connsiteY11" fmla="*/ 767969 h 767969"/>
                            <a:gd name="connsiteX12" fmla="*/ 2053167 w 4927600"/>
                            <a:gd name="connsiteY12" fmla="*/ 767969 h 767969"/>
                            <a:gd name="connsiteX13" fmla="*/ 821267 w 4927600"/>
                            <a:gd name="connsiteY13" fmla="*/ 767969 h 767969"/>
                            <a:gd name="connsiteX14" fmla="*/ 821267 w 4927600"/>
                            <a:gd name="connsiteY14" fmla="*/ 767969 h 767969"/>
                            <a:gd name="connsiteX15" fmla="*/ 107000 w 4927600"/>
                            <a:gd name="connsiteY15" fmla="*/ 767969 h 767969"/>
                            <a:gd name="connsiteX16" fmla="*/ 0 w 4927600"/>
                            <a:gd name="connsiteY16" fmla="*/ 660969 h 767969"/>
                            <a:gd name="connsiteX17" fmla="*/ 0 w 4927600"/>
                            <a:gd name="connsiteY17" fmla="*/ 393478 h 767969"/>
                            <a:gd name="connsiteX18" fmla="*/ 0 w 4927600"/>
                            <a:gd name="connsiteY18" fmla="*/ 232982 h 767969"/>
                            <a:gd name="connsiteX19" fmla="*/ 0 w 4927600"/>
                            <a:gd name="connsiteY19" fmla="*/ 232982 h 767969"/>
                            <a:gd name="connsiteX20" fmla="*/ 0 w 4927600"/>
                            <a:gd name="connsiteY20" fmla="*/ 232984 h 767969"/>
                            <a:gd name="connsiteX0" fmla="*/ 0 w 4927600"/>
                            <a:gd name="connsiteY0" fmla="*/ 232984 h 767969"/>
                            <a:gd name="connsiteX1" fmla="*/ 107000 w 4927600"/>
                            <a:gd name="connsiteY1" fmla="*/ 125984 h 767969"/>
                            <a:gd name="connsiteX2" fmla="*/ 821267 w 4927600"/>
                            <a:gd name="connsiteY2" fmla="*/ 125984 h 767969"/>
                            <a:gd name="connsiteX3" fmla="*/ 981120 w 4927600"/>
                            <a:gd name="connsiteY3" fmla="*/ 0 h 767969"/>
                            <a:gd name="connsiteX4" fmla="*/ 1132417 w 4927600"/>
                            <a:gd name="connsiteY4" fmla="*/ 132337 h 767969"/>
                            <a:gd name="connsiteX5" fmla="*/ 4820600 w 4927600"/>
                            <a:gd name="connsiteY5" fmla="*/ 125984 h 767969"/>
                            <a:gd name="connsiteX6" fmla="*/ 4927600 w 4927600"/>
                            <a:gd name="connsiteY6" fmla="*/ 232984 h 767969"/>
                            <a:gd name="connsiteX7" fmla="*/ 4927600 w 4927600"/>
                            <a:gd name="connsiteY7" fmla="*/ 232982 h 767969"/>
                            <a:gd name="connsiteX8" fmla="*/ 4927600 w 4927600"/>
                            <a:gd name="connsiteY8" fmla="*/ 232982 h 767969"/>
                            <a:gd name="connsiteX9" fmla="*/ 4927600 w 4927600"/>
                            <a:gd name="connsiteY9" fmla="*/ 393478 h 767969"/>
                            <a:gd name="connsiteX10" fmla="*/ 4927600 w 4927600"/>
                            <a:gd name="connsiteY10" fmla="*/ 660969 h 767969"/>
                            <a:gd name="connsiteX11" fmla="*/ 4820600 w 4927600"/>
                            <a:gd name="connsiteY11" fmla="*/ 767969 h 767969"/>
                            <a:gd name="connsiteX12" fmla="*/ 2053167 w 4927600"/>
                            <a:gd name="connsiteY12" fmla="*/ 767969 h 767969"/>
                            <a:gd name="connsiteX13" fmla="*/ 821267 w 4927600"/>
                            <a:gd name="connsiteY13" fmla="*/ 767969 h 767969"/>
                            <a:gd name="connsiteX14" fmla="*/ 821267 w 4927600"/>
                            <a:gd name="connsiteY14" fmla="*/ 767969 h 767969"/>
                            <a:gd name="connsiteX15" fmla="*/ 107000 w 4927600"/>
                            <a:gd name="connsiteY15" fmla="*/ 767969 h 767969"/>
                            <a:gd name="connsiteX16" fmla="*/ 0 w 4927600"/>
                            <a:gd name="connsiteY16" fmla="*/ 660969 h 767969"/>
                            <a:gd name="connsiteX17" fmla="*/ 0 w 4927600"/>
                            <a:gd name="connsiteY17" fmla="*/ 393478 h 767969"/>
                            <a:gd name="connsiteX18" fmla="*/ 0 w 4927600"/>
                            <a:gd name="connsiteY18" fmla="*/ 232982 h 767969"/>
                            <a:gd name="connsiteX19" fmla="*/ 0 w 4927600"/>
                            <a:gd name="connsiteY19" fmla="*/ 232982 h 767969"/>
                            <a:gd name="connsiteX20" fmla="*/ 0 w 4927600"/>
                            <a:gd name="connsiteY20" fmla="*/ 232984 h 767969"/>
                            <a:gd name="connsiteX0" fmla="*/ 0 w 4927600"/>
                            <a:gd name="connsiteY0" fmla="*/ 232984 h 767969"/>
                            <a:gd name="connsiteX1" fmla="*/ 107000 w 4927600"/>
                            <a:gd name="connsiteY1" fmla="*/ 125984 h 767969"/>
                            <a:gd name="connsiteX2" fmla="*/ 821267 w 4927600"/>
                            <a:gd name="connsiteY2" fmla="*/ 125984 h 767969"/>
                            <a:gd name="connsiteX3" fmla="*/ 981120 w 4927600"/>
                            <a:gd name="connsiteY3" fmla="*/ 0 h 767969"/>
                            <a:gd name="connsiteX4" fmla="*/ 1126067 w 4927600"/>
                            <a:gd name="connsiteY4" fmla="*/ 118784 h 767969"/>
                            <a:gd name="connsiteX5" fmla="*/ 4820600 w 4927600"/>
                            <a:gd name="connsiteY5" fmla="*/ 125984 h 767969"/>
                            <a:gd name="connsiteX6" fmla="*/ 4927600 w 4927600"/>
                            <a:gd name="connsiteY6" fmla="*/ 232984 h 767969"/>
                            <a:gd name="connsiteX7" fmla="*/ 4927600 w 4927600"/>
                            <a:gd name="connsiteY7" fmla="*/ 232982 h 767969"/>
                            <a:gd name="connsiteX8" fmla="*/ 4927600 w 4927600"/>
                            <a:gd name="connsiteY8" fmla="*/ 232982 h 767969"/>
                            <a:gd name="connsiteX9" fmla="*/ 4927600 w 4927600"/>
                            <a:gd name="connsiteY9" fmla="*/ 393478 h 767969"/>
                            <a:gd name="connsiteX10" fmla="*/ 4927600 w 4927600"/>
                            <a:gd name="connsiteY10" fmla="*/ 660969 h 767969"/>
                            <a:gd name="connsiteX11" fmla="*/ 4820600 w 4927600"/>
                            <a:gd name="connsiteY11" fmla="*/ 767969 h 767969"/>
                            <a:gd name="connsiteX12" fmla="*/ 2053167 w 4927600"/>
                            <a:gd name="connsiteY12" fmla="*/ 767969 h 767969"/>
                            <a:gd name="connsiteX13" fmla="*/ 821267 w 4927600"/>
                            <a:gd name="connsiteY13" fmla="*/ 767969 h 767969"/>
                            <a:gd name="connsiteX14" fmla="*/ 821267 w 4927600"/>
                            <a:gd name="connsiteY14" fmla="*/ 767969 h 767969"/>
                            <a:gd name="connsiteX15" fmla="*/ 107000 w 4927600"/>
                            <a:gd name="connsiteY15" fmla="*/ 767969 h 767969"/>
                            <a:gd name="connsiteX16" fmla="*/ 0 w 4927600"/>
                            <a:gd name="connsiteY16" fmla="*/ 660969 h 767969"/>
                            <a:gd name="connsiteX17" fmla="*/ 0 w 4927600"/>
                            <a:gd name="connsiteY17" fmla="*/ 393478 h 767969"/>
                            <a:gd name="connsiteX18" fmla="*/ 0 w 4927600"/>
                            <a:gd name="connsiteY18" fmla="*/ 232982 h 767969"/>
                            <a:gd name="connsiteX19" fmla="*/ 0 w 4927600"/>
                            <a:gd name="connsiteY19" fmla="*/ 232982 h 767969"/>
                            <a:gd name="connsiteX20" fmla="*/ 0 w 4927600"/>
                            <a:gd name="connsiteY20" fmla="*/ 232984 h 767969"/>
                            <a:gd name="connsiteX0" fmla="*/ 0 w 4927600"/>
                            <a:gd name="connsiteY0" fmla="*/ 232984 h 767969"/>
                            <a:gd name="connsiteX1" fmla="*/ 107000 w 4927600"/>
                            <a:gd name="connsiteY1" fmla="*/ 125984 h 767969"/>
                            <a:gd name="connsiteX2" fmla="*/ 821267 w 4927600"/>
                            <a:gd name="connsiteY2" fmla="*/ 125984 h 767969"/>
                            <a:gd name="connsiteX3" fmla="*/ 981120 w 4927600"/>
                            <a:gd name="connsiteY3" fmla="*/ 0 h 767969"/>
                            <a:gd name="connsiteX4" fmla="*/ 805392 w 4927600"/>
                            <a:gd name="connsiteY4" fmla="*/ 128312 h 767969"/>
                            <a:gd name="connsiteX5" fmla="*/ 4820600 w 4927600"/>
                            <a:gd name="connsiteY5" fmla="*/ 125984 h 767969"/>
                            <a:gd name="connsiteX6" fmla="*/ 4927600 w 4927600"/>
                            <a:gd name="connsiteY6" fmla="*/ 232984 h 767969"/>
                            <a:gd name="connsiteX7" fmla="*/ 4927600 w 4927600"/>
                            <a:gd name="connsiteY7" fmla="*/ 232982 h 767969"/>
                            <a:gd name="connsiteX8" fmla="*/ 4927600 w 4927600"/>
                            <a:gd name="connsiteY8" fmla="*/ 232982 h 767969"/>
                            <a:gd name="connsiteX9" fmla="*/ 4927600 w 4927600"/>
                            <a:gd name="connsiteY9" fmla="*/ 393478 h 767969"/>
                            <a:gd name="connsiteX10" fmla="*/ 4927600 w 4927600"/>
                            <a:gd name="connsiteY10" fmla="*/ 660969 h 767969"/>
                            <a:gd name="connsiteX11" fmla="*/ 4820600 w 4927600"/>
                            <a:gd name="connsiteY11" fmla="*/ 767969 h 767969"/>
                            <a:gd name="connsiteX12" fmla="*/ 2053167 w 4927600"/>
                            <a:gd name="connsiteY12" fmla="*/ 767969 h 767969"/>
                            <a:gd name="connsiteX13" fmla="*/ 821267 w 4927600"/>
                            <a:gd name="connsiteY13" fmla="*/ 767969 h 767969"/>
                            <a:gd name="connsiteX14" fmla="*/ 821267 w 4927600"/>
                            <a:gd name="connsiteY14" fmla="*/ 767969 h 767969"/>
                            <a:gd name="connsiteX15" fmla="*/ 107000 w 4927600"/>
                            <a:gd name="connsiteY15" fmla="*/ 767969 h 767969"/>
                            <a:gd name="connsiteX16" fmla="*/ 0 w 4927600"/>
                            <a:gd name="connsiteY16" fmla="*/ 660969 h 767969"/>
                            <a:gd name="connsiteX17" fmla="*/ 0 w 4927600"/>
                            <a:gd name="connsiteY17" fmla="*/ 393478 h 767969"/>
                            <a:gd name="connsiteX18" fmla="*/ 0 w 4927600"/>
                            <a:gd name="connsiteY18" fmla="*/ 232982 h 767969"/>
                            <a:gd name="connsiteX19" fmla="*/ 0 w 4927600"/>
                            <a:gd name="connsiteY19" fmla="*/ 232982 h 767969"/>
                            <a:gd name="connsiteX20" fmla="*/ 0 w 4927600"/>
                            <a:gd name="connsiteY20" fmla="*/ 232984 h 767969"/>
                            <a:gd name="connsiteX0" fmla="*/ 0 w 4927600"/>
                            <a:gd name="connsiteY0" fmla="*/ 232984 h 767969"/>
                            <a:gd name="connsiteX1" fmla="*/ 107000 w 4927600"/>
                            <a:gd name="connsiteY1" fmla="*/ 125984 h 767969"/>
                            <a:gd name="connsiteX2" fmla="*/ 821267 w 4927600"/>
                            <a:gd name="connsiteY2" fmla="*/ 125984 h 767969"/>
                            <a:gd name="connsiteX3" fmla="*/ 981120 w 4927600"/>
                            <a:gd name="connsiteY3" fmla="*/ 0 h 767969"/>
                            <a:gd name="connsiteX4" fmla="*/ 846667 w 4927600"/>
                            <a:gd name="connsiteY4" fmla="*/ 128312 h 767969"/>
                            <a:gd name="connsiteX5" fmla="*/ 4820600 w 4927600"/>
                            <a:gd name="connsiteY5" fmla="*/ 125984 h 767969"/>
                            <a:gd name="connsiteX6" fmla="*/ 4927600 w 4927600"/>
                            <a:gd name="connsiteY6" fmla="*/ 232984 h 767969"/>
                            <a:gd name="connsiteX7" fmla="*/ 4927600 w 4927600"/>
                            <a:gd name="connsiteY7" fmla="*/ 232982 h 767969"/>
                            <a:gd name="connsiteX8" fmla="*/ 4927600 w 4927600"/>
                            <a:gd name="connsiteY8" fmla="*/ 232982 h 767969"/>
                            <a:gd name="connsiteX9" fmla="*/ 4927600 w 4927600"/>
                            <a:gd name="connsiteY9" fmla="*/ 393478 h 767969"/>
                            <a:gd name="connsiteX10" fmla="*/ 4927600 w 4927600"/>
                            <a:gd name="connsiteY10" fmla="*/ 660969 h 767969"/>
                            <a:gd name="connsiteX11" fmla="*/ 4820600 w 4927600"/>
                            <a:gd name="connsiteY11" fmla="*/ 767969 h 767969"/>
                            <a:gd name="connsiteX12" fmla="*/ 2053167 w 4927600"/>
                            <a:gd name="connsiteY12" fmla="*/ 767969 h 767969"/>
                            <a:gd name="connsiteX13" fmla="*/ 821267 w 4927600"/>
                            <a:gd name="connsiteY13" fmla="*/ 767969 h 767969"/>
                            <a:gd name="connsiteX14" fmla="*/ 821267 w 4927600"/>
                            <a:gd name="connsiteY14" fmla="*/ 767969 h 767969"/>
                            <a:gd name="connsiteX15" fmla="*/ 107000 w 4927600"/>
                            <a:gd name="connsiteY15" fmla="*/ 767969 h 767969"/>
                            <a:gd name="connsiteX16" fmla="*/ 0 w 4927600"/>
                            <a:gd name="connsiteY16" fmla="*/ 660969 h 767969"/>
                            <a:gd name="connsiteX17" fmla="*/ 0 w 4927600"/>
                            <a:gd name="connsiteY17" fmla="*/ 393478 h 767969"/>
                            <a:gd name="connsiteX18" fmla="*/ 0 w 4927600"/>
                            <a:gd name="connsiteY18" fmla="*/ 232982 h 767969"/>
                            <a:gd name="connsiteX19" fmla="*/ 0 w 4927600"/>
                            <a:gd name="connsiteY19" fmla="*/ 232982 h 767969"/>
                            <a:gd name="connsiteX20" fmla="*/ 0 w 4927600"/>
                            <a:gd name="connsiteY20" fmla="*/ 232984 h 767969"/>
                            <a:gd name="connsiteX0" fmla="*/ 0 w 4927600"/>
                            <a:gd name="connsiteY0" fmla="*/ 232984 h 767969"/>
                            <a:gd name="connsiteX1" fmla="*/ 107000 w 4927600"/>
                            <a:gd name="connsiteY1" fmla="*/ 125984 h 767969"/>
                            <a:gd name="connsiteX2" fmla="*/ 821267 w 4927600"/>
                            <a:gd name="connsiteY2" fmla="*/ 125984 h 767969"/>
                            <a:gd name="connsiteX3" fmla="*/ 981120 w 4927600"/>
                            <a:gd name="connsiteY3" fmla="*/ 0 h 767969"/>
                            <a:gd name="connsiteX4" fmla="*/ 945092 w 4927600"/>
                            <a:gd name="connsiteY4" fmla="*/ 131488 h 767969"/>
                            <a:gd name="connsiteX5" fmla="*/ 4820600 w 4927600"/>
                            <a:gd name="connsiteY5" fmla="*/ 125984 h 767969"/>
                            <a:gd name="connsiteX6" fmla="*/ 4927600 w 4927600"/>
                            <a:gd name="connsiteY6" fmla="*/ 232984 h 767969"/>
                            <a:gd name="connsiteX7" fmla="*/ 4927600 w 4927600"/>
                            <a:gd name="connsiteY7" fmla="*/ 232982 h 767969"/>
                            <a:gd name="connsiteX8" fmla="*/ 4927600 w 4927600"/>
                            <a:gd name="connsiteY8" fmla="*/ 232982 h 767969"/>
                            <a:gd name="connsiteX9" fmla="*/ 4927600 w 4927600"/>
                            <a:gd name="connsiteY9" fmla="*/ 393478 h 767969"/>
                            <a:gd name="connsiteX10" fmla="*/ 4927600 w 4927600"/>
                            <a:gd name="connsiteY10" fmla="*/ 660969 h 767969"/>
                            <a:gd name="connsiteX11" fmla="*/ 4820600 w 4927600"/>
                            <a:gd name="connsiteY11" fmla="*/ 767969 h 767969"/>
                            <a:gd name="connsiteX12" fmla="*/ 2053167 w 4927600"/>
                            <a:gd name="connsiteY12" fmla="*/ 767969 h 767969"/>
                            <a:gd name="connsiteX13" fmla="*/ 821267 w 4927600"/>
                            <a:gd name="connsiteY13" fmla="*/ 767969 h 767969"/>
                            <a:gd name="connsiteX14" fmla="*/ 821267 w 4927600"/>
                            <a:gd name="connsiteY14" fmla="*/ 767969 h 767969"/>
                            <a:gd name="connsiteX15" fmla="*/ 107000 w 4927600"/>
                            <a:gd name="connsiteY15" fmla="*/ 767969 h 767969"/>
                            <a:gd name="connsiteX16" fmla="*/ 0 w 4927600"/>
                            <a:gd name="connsiteY16" fmla="*/ 660969 h 767969"/>
                            <a:gd name="connsiteX17" fmla="*/ 0 w 4927600"/>
                            <a:gd name="connsiteY17" fmla="*/ 393478 h 767969"/>
                            <a:gd name="connsiteX18" fmla="*/ 0 w 4927600"/>
                            <a:gd name="connsiteY18" fmla="*/ 232982 h 767969"/>
                            <a:gd name="connsiteX19" fmla="*/ 0 w 4927600"/>
                            <a:gd name="connsiteY19" fmla="*/ 232982 h 767969"/>
                            <a:gd name="connsiteX20" fmla="*/ 0 w 4927600"/>
                            <a:gd name="connsiteY20" fmla="*/ 232984 h 767969"/>
                            <a:gd name="connsiteX0" fmla="*/ 0 w 4927600"/>
                            <a:gd name="connsiteY0" fmla="*/ 232984 h 767969"/>
                            <a:gd name="connsiteX1" fmla="*/ 107000 w 4927600"/>
                            <a:gd name="connsiteY1" fmla="*/ 125984 h 767969"/>
                            <a:gd name="connsiteX2" fmla="*/ 821267 w 4927600"/>
                            <a:gd name="connsiteY2" fmla="*/ 125984 h 767969"/>
                            <a:gd name="connsiteX3" fmla="*/ 981120 w 4927600"/>
                            <a:gd name="connsiteY3" fmla="*/ 0 h 767969"/>
                            <a:gd name="connsiteX4" fmla="*/ 814917 w 4927600"/>
                            <a:gd name="connsiteY4" fmla="*/ 125136 h 767969"/>
                            <a:gd name="connsiteX5" fmla="*/ 4820600 w 4927600"/>
                            <a:gd name="connsiteY5" fmla="*/ 125984 h 767969"/>
                            <a:gd name="connsiteX6" fmla="*/ 4927600 w 4927600"/>
                            <a:gd name="connsiteY6" fmla="*/ 232984 h 767969"/>
                            <a:gd name="connsiteX7" fmla="*/ 4927600 w 4927600"/>
                            <a:gd name="connsiteY7" fmla="*/ 232982 h 767969"/>
                            <a:gd name="connsiteX8" fmla="*/ 4927600 w 4927600"/>
                            <a:gd name="connsiteY8" fmla="*/ 232982 h 767969"/>
                            <a:gd name="connsiteX9" fmla="*/ 4927600 w 4927600"/>
                            <a:gd name="connsiteY9" fmla="*/ 393478 h 767969"/>
                            <a:gd name="connsiteX10" fmla="*/ 4927600 w 4927600"/>
                            <a:gd name="connsiteY10" fmla="*/ 660969 h 767969"/>
                            <a:gd name="connsiteX11" fmla="*/ 4820600 w 4927600"/>
                            <a:gd name="connsiteY11" fmla="*/ 767969 h 767969"/>
                            <a:gd name="connsiteX12" fmla="*/ 2053167 w 4927600"/>
                            <a:gd name="connsiteY12" fmla="*/ 767969 h 767969"/>
                            <a:gd name="connsiteX13" fmla="*/ 821267 w 4927600"/>
                            <a:gd name="connsiteY13" fmla="*/ 767969 h 767969"/>
                            <a:gd name="connsiteX14" fmla="*/ 821267 w 4927600"/>
                            <a:gd name="connsiteY14" fmla="*/ 767969 h 767969"/>
                            <a:gd name="connsiteX15" fmla="*/ 107000 w 4927600"/>
                            <a:gd name="connsiteY15" fmla="*/ 767969 h 767969"/>
                            <a:gd name="connsiteX16" fmla="*/ 0 w 4927600"/>
                            <a:gd name="connsiteY16" fmla="*/ 660969 h 767969"/>
                            <a:gd name="connsiteX17" fmla="*/ 0 w 4927600"/>
                            <a:gd name="connsiteY17" fmla="*/ 393478 h 767969"/>
                            <a:gd name="connsiteX18" fmla="*/ 0 w 4927600"/>
                            <a:gd name="connsiteY18" fmla="*/ 232982 h 767969"/>
                            <a:gd name="connsiteX19" fmla="*/ 0 w 4927600"/>
                            <a:gd name="connsiteY19" fmla="*/ 232982 h 767969"/>
                            <a:gd name="connsiteX20" fmla="*/ 0 w 4927600"/>
                            <a:gd name="connsiteY20" fmla="*/ 232984 h 767969"/>
                            <a:gd name="connsiteX0" fmla="*/ 0 w 4927600"/>
                            <a:gd name="connsiteY0" fmla="*/ 232984 h 767969"/>
                            <a:gd name="connsiteX1" fmla="*/ 107000 w 4927600"/>
                            <a:gd name="connsiteY1" fmla="*/ 125984 h 767969"/>
                            <a:gd name="connsiteX2" fmla="*/ 821267 w 4927600"/>
                            <a:gd name="connsiteY2" fmla="*/ 125984 h 767969"/>
                            <a:gd name="connsiteX3" fmla="*/ 981120 w 4927600"/>
                            <a:gd name="connsiteY3" fmla="*/ 0 h 767969"/>
                            <a:gd name="connsiteX4" fmla="*/ 1126067 w 4927600"/>
                            <a:gd name="connsiteY4" fmla="*/ 125136 h 767969"/>
                            <a:gd name="connsiteX5" fmla="*/ 4820600 w 4927600"/>
                            <a:gd name="connsiteY5" fmla="*/ 125984 h 767969"/>
                            <a:gd name="connsiteX6" fmla="*/ 4927600 w 4927600"/>
                            <a:gd name="connsiteY6" fmla="*/ 232984 h 767969"/>
                            <a:gd name="connsiteX7" fmla="*/ 4927600 w 4927600"/>
                            <a:gd name="connsiteY7" fmla="*/ 232982 h 767969"/>
                            <a:gd name="connsiteX8" fmla="*/ 4927600 w 4927600"/>
                            <a:gd name="connsiteY8" fmla="*/ 232982 h 767969"/>
                            <a:gd name="connsiteX9" fmla="*/ 4927600 w 4927600"/>
                            <a:gd name="connsiteY9" fmla="*/ 393478 h 767969"/>
                            <a:gd name="connsiteX10" fmla="*/ 4927600 w 4927600"/>
                            <a:gd name="connsiteY10" fmla="*/ 660969 h 767969"/>
                            <a:gd name="connsiteX11" fmla="*/ 4820600 w 4927600"/>
                            <a:gd name="connsiteY11" fmla="*/ 767969 h 767969"/>
                            <a:gd name="connsiteX12" fmla="*/ 2053167 w 4927600"/>
                            <a:gd name="connsiteY12" fmla="*/ 767969 h 767969"/>
                            <a:gd name="connsiteX13" fmla="*/ 821267 w 4927600"/>
                            <a:gd name="connsiteY13" fmla="*/ 767969 h 767969"/>
                            <a:gd name="connsiteX14" fmla="*/ 821267 w 4927600"/>
                            <a:gd name="connsiteY14" fmla="*/ 767969 h 767969"/>
                            <a:gd name="connsiteX15" fmla="*/ 107000 w 4927600"/>
                            <a:gd name="connsiteY15" fmla="*/ 767969 h 767969"/>
                            <a:gd name="connsiteX16" fmla="*/ 0 w 4927600"/>
                            <a:gd name="connsiteY16" fmla="*/ 660969 h 767969"/>
                            <a:gd name="connsiteX17" fmla="*/ 0 w 4927600"/>
                            <a:gd name="connsiteY17" fmla="*/ 393478 h 767969"/>
                            <a:gd name="connsiteX18" fmla="*/ 0 w 4927600"/>
                            <a:gd name="connsiteY18" fmla="*/ 232982 h 767969"/>
                            <a:gd name="connsiteX19" fmla="*/ 0 w 4927600"/>
                            <a:gd name="connsiteY19" fmla="*/ 232982 h 767969"/>
                            <a:gd name="connsiteX20" fmla="*/ 0 w 4927600"/>
                            <a:gd name="connsiteY20" fmla="*/ 232984 h 767969"/>
                            <a:gd name="connsiteX0" fmla="*/ 0 w 4927600"/>
                            <a:gd name="connsiteY0" fmla="*/ 232984 h 767969"/>
                            <a:gd name="connsiteX1" fmla="*/ 107000 w 4927600"/>
                            <a:gd name="connsiteY1" fmla="*/ 125984 h 767969"/>
                            <a:gd name="connsiteX2" fmla="*/ 393375 w 4927600"/>
                            <a:gd name="connsiteY2" fmla="*/ 123052 h 767969"/>
                            <a:gd name="connsiteX3" fmla="*/ 981120 w 4927600"/>
                            <a:gd name="connsiteY3" fmla="*/ 0 h 767969"/>
                            <a:gd name="connsiteX4" fmla="*/ 1126067 w 4927600"/>
                            <a:gd name="connsiteY4" fmla="*/ 125136 h 767969"/>
                            <a:gd name="connsiteX5" fmla="*/ 4820600 w 4927600"/>
                            <a:gd name="connsiteY5" fmla="*/ 125984 h 767969"/>
                            <a:gd name="connsiteX6" fmla="*/ 4927600 w 4927600"/>
                            <a:gd name="connsiteY6" fmla="*/ 232984 h 767969"/>
                            <a:gd name="connsiteX7" fmla="*/ 4927600 w 4927600"/>
                            <a:gd name="connsiteY7" fmla="*/ 232982 h 767969"/>
                            <a:gd name="connsiteX8" fmla="*/ 4927600 w 4927600"/>
                            <a:gd name="connsiteY8" fmla="*/ 232982 h 767969"/>
                            <a:gd name="connsiteX9" fmla="*/ 4927600 w 4927600"/>
                            <a:gd name="connsiteY9" fmla="*/ 393478 h 767969"/>
                            <a:gd name="connsiteX10" fmla="*/ 4927600 w 4927600"/>
                            <a:gd name="connsiteY10" fmla="*/ 660969 h 767969"/>
                            <a:gd name="connsiteX11" fmla="*/ 4820600 w 4927600"/>
                            <a:gd name="connsiteY11" fmla="*/ 767969 h 767969"/>
                            <a:gd name="connsiteX12" fmla="*/ 2053167 w 4927600"/>
                            <a:gd name="connsiteY12" fmla="*/ 767969 h 767969"/>
                            <a:gd name="connsiteX13" fmla="*/ 821267 w 4927600"/>
                            <a:gd name="connsiteY13" fmla="*/ 767969 h 767969"/>
                            <a:gd name="connsiteX14" fmla="*/ 821267 w 4927600"/>
                            <a:gd name="connsiteY14" fmla="*/ 767969 h 767969"/>
                            <a:gd name="connsiteX15" fmla="*/ 107000 w 4927600"/>
                            <a:gd name="connsiteY15" fmla="*/ 767969 h 767969"/>
                            <a:gd name="connsiteX16" fmla="*/ 0 w 4927600"/>
                            <a:gd name="connsiteY16" fmla="*/ 660969 h 767969"/>
                            <a:gd name="connsiteX17" fmla="*/ 0 w 4927600"/>
                            <a:gd name="connsiteY17" fmla="*/ 393478 h 767969"/>
                            <a:gd name="connsiteX18" fmla="*/ 0 w 4927600"/>
                            <a:gd name="connsiteY18" fmla="*/ 232982 h 767969"/>
                            <a:gd name="connsiteX19" fmla="*/ 0 w 4927600"/>
                            <a:gd name="connsiteY19" fmla="*/ 232982 h 767969"/>
                            <a:gd name="connsiteX20" fmla="*/ 0 w 4927600"/>
                            <a:gd name="connsiteY20" fmla="*/ 232984 h 767969"/>
                            <a:gd name="connsiteX0" fmla="*/ 0 w 4927600"/>
                            <a:gd name="connsiteY0" fmla="*/ 232984 h 767969"/>
                            <a:gd name="connsiteX1" fmla="*/ 107000 w 4927600"/>
                            <a:gd name="connsiteY1" fmla="*/ 125984 h 767969"/>
                            <a:gd name="connsiteX2" fmla="*/ 393375 w 4927600"/>
                            <a:gd name="connsiteY2" fmla="*/ 123052 h 767969"/>
                            <a:gd name="connsiteX3" fmla="*/ 981120 w 4927600"/>
                            <a:gd name="connsiteY3" fmla="*/ 0 h 767969"/>
                            <a:gd name="connsiteX4" fmla="*/ 595597 w 4927600"/>
                            <a:gd name="connsiteY4" fmla="*/ 122204 h 767969"/>
                            <a:gd name="connsiteX5" fmla="*/ 4820600 w 4927600"/>
                            <a:gd name="connsiteY5" fmla="*/ 125984 h 767969"/>
                            <a:gd name="connsiteX6" fmla="*/ 4927600 w 4927600"/>
                            <a:gd name="connsiteY6" fmla="*/ 232984 h 767969"/>
                            <a:gd name="connsiteX7" fmla="*/ 4927600 w 4927600"/>
                            <a:gd name="connsiteY7" fmla="*/ 232982 h 767969"/>
                            <a:gd name="connsiteX8" fmla="*/ 4927600 w 4927600"/>
                            <a:gd name="connsiteY8" fmla="*/ 232982 h 767969"/>
                            <a:gd name="connsiteX9" fmla="*/ 4927600 w 4927600"/>
                            <a:gd name="connsiteY9" fmla="*/ 393478 h 767969"/>
                            <a:gd name="connsiteX10" fmla="*/ 4927600 w 4927600"/>
                            <a:gd name="connsiteY10" fmla="*/ 660969 h 767969"/>
                            <a:gd name="connsiteX11" fmla="*/ 4820600 w 4927600"/>
                            <a:gd name="connsiteY11" fmla="*/ 767969 h 767969"/>
                            <a:gd name="connsiteX12" fmla="*/ 2053167 w 4927600"/>
                            <a:gd name="connsiteY12" fmla="*/ 767969 h 767969"/>
                            <a:gd name="connsiteX13" fmla="*/ 821267 w 4927600"/>
                            <a:gd name="connsiteY13" fmla="*/ 767969 h 767969"/>
                            <a:gd name="connsiteX14" fmla="*/ 821267 w 4927600"/>
                            <a:gd name="connsiteY14" fmla="*/ 767969 h 767969"/>
                            <a:gd name="connsiteX15" fmla="*/ 107000 w 4927600"/>
                            <a:gd name="connsiteY15" fmla="*/ 767969 h 767969"/>
                            <a:gd name="connsiteX16" fmla="*/ 0 w 4927600"/>
                            <a:gd name="connsiteY16" fmla="*/ 660969 h 767969"/>
                            <a:gd name="connsiteX17" fmla="*/ 0 w 4927600"/>
                            <a:gd name="connsiteY17" fmla="*/ 393478 h 767969"/>
                            <a:gd name="connsiteX18" fmla="*/ 0 w 4927600"/>
                            <a:gd name="connsiteY18" fmla="*/ 232982 h 767969"/>
                            <a:gd name="connsiteX19" fmla="*/ 0 w 4927600"/>
                            <a:gd name="connsiteY19" fmla="*/ 232982 h 767969"/>
                            <a:gd name="connsiteX20" fmla="*/ 0 w 4927600"/>
                            <a:gd name="connsiteY20" fmla="*/ 232984 h 767969"/>
                            <a:gd name="connsiteX0" fmla="*/ 0 w 4927600"/>
                            <a:gd name="connsiteY0" fmla="*/ 194871 h 729856"/>
                            <a:gd name="connsiteX1" fmla="*/ 107000 w 4927600"/>
                            <a:gd name="connsiteY1" fmla="*/ 87871 h 729856"/>
                            <a:gd name="connsiteX2" fmla="*/ 393375 w 4927600"/>
                            <a:gd name="connsiteY2" fmla="*/ 84939 h 729856"/>
                            <a:gd name="connsiteX3" fmla="*/ 494613 w 4927600"/>
                            <a:gd name="connsiteY3" fmla="*/ 0 h 729856"/>
                            <a:gd name="connsiteX4" fmla="*/ 595597 w 4927600"/>
                            <a:gd name="connsiteY4" fmla="*/ 84091 h 729856"/>
                            <a:gd name="connsiteX5" fmla="*/ 4820600 w 4927600"/>
                            <a:gd name="connsiteY5" fmla="*/ 87871 h 729856"/>
                            <a:gd name="connsiteX6" fmla="*/ 4927600 w 4927600"/>
                            <a:gd name="connsiteY6" fmla="*/ 194871 h 729856"/>
                            <a:gd name="connsiteX7" fmla="*/ 4927600 w 4927600"/>
                            <a:gd name="connsiteY7" fmla="*/ 194869 h 729856"/>
                            <a:gd name="connsiteX8" fmla="*/ 4927600 w 4927600"/>
                            <a:gd name="connsiteY8" fmla="*/ 194869 h 729856"/>
                            <a:gd name="connsiteX9" fmla="*/ 4927600 w 4927600"/>
                            <a:gd name="connsiteY9" fmla="*/ 355365 h 729856"/>
                            <a:gd name="connsiteX10" fmla="*/ 4927600 w 4927600"/>
                            <a:gd name="connsiteY10" fmla="*/ 622856 h 729856"/>
                            <a:gd name="connsiteX11" fmla="*/ 4820600 w 4927600"/>
                            <a:gd name="connsiteY11" fmla="*/ 729856 h 729856"/>
                            <a:gd name="connsiteX12" fmla="*/ 2053167 w 4927600"/>
                            <a:gd name="connsiteY12" fmla="*/ 729856 h 729856"/>
                            <a:gd name="connsiteX13" fmla="*/ 821267 w 4927600"/>
                            <a:gd name="connsiteY13" fmla="*/ 729856 h 729856"/>
                            <a:gd name="connsiteX14" fmla="*/ 821267 w 4927600"/>
                            <a:gd name="connsiteY14" fmla="*/ 729856 h 729856"/>
                            <a:gd name="connsiteX15" fmla="*/ 107000 w 4927600"/>
                            <a:gd name="connsiteY15" fmla="*/ 729856 h 729856"/>
                            <a:gd name="connsiteX16" fmla="*/ 0 w 4927600"/>
                            <a:gd name="connsiteY16" fmla="*/ 622856 h 729856"/>
                            <a:gd name="connsiteX17" fmla="*/ 0 w 4927600"/>
                            <a:gd name="connsiteY17" fmla="*/ 355365 h 729856"/>
                            <a:gd name="connsiteX18" fmla="*/ 0 w 4927600"/>
                            <a:gd name="connsiteY18" fmla="*/ 194869 h 729856"/>
                            <a:gd name="connsiteX19" fmla="*/ 0 w 4927600"/>
                            <a:gd name="connsiteY19" fmla="*/ 194869 h 729856"/>
                            <a:gd name="connsiteX20" fmla="*/ 0 w 4927600"/>
                            <a:gd name="connsiteY20" fmla="*/ 194871 h 7298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4927600" h="729856">
                              <a:moveTo>
                                <a:pt x="0" y="194871"/>
                              </a:moveTo>
                              <a:cubicBezTo>
                                <a:pt x="0" y="135777"/>
                                <a:pt x="47906" y="87871"/>
                                <a:pt x="107000" y="87871"/>
                              </a:cubicBezTo>
                              <a:lnTo>
                                <a:pt x="393375" y="84939"/>
                              </a:lnTo>
                              <a:lnTo>
                                <a:pt x="494613" y="0"/>
                              </a:lnTo>
                              <a:lnTo>
                                <a:pt x="595597" y="84091"/>
                              </a:lnTo>
                              <a:lnTo>
                                <a:pt x="4820600" y="87871"/>
                              </a:lnTo>
                              <a:cubicBezTo>
                                <a:pt x="4879694" y="87871"/>
                                <a:pt x="4927600" y="135777"/>
                                <a:pt x="4927600" y="194871"/>
                              </a:cubicBezTo>
                              <a:lnTo>
                                <a:pt x="4927600" y="194869"/>
                              </a:lnTo>
                              <a:lnTo>
                                <a:pt x="4927600" y="194869"/>
                              </a:lnTo>
                              <a:lnTo>
                                <a:pt x="4927600" y="355365"/>
                              </a:lnTo>
                              <a:lnTo>
                                <a:pt x="4927600" y="622856"/>
                              </a:lnTo>
                              <a:cubicBezTo>
                                <a:pt x="4927600" y="681950"/>
                                <a:pt x="4879694" y="729856"/>
                                <a:pt x="4820600" y="729856"/>
                              </a:cubicBezTo>
                              <a:lnTo>
                                <a:pt x="2053167" y="729856"/>
                              </a:lnTo>
                              <a:lnTo>
                                <a:pt x="821267" y="729856"/>
                              </a:lnTo>
                              <a:lnTo>
                                <a:pt x="821267" y="729856"/>
                              </a:lnTo>
                              <a:lnTo>
                                <a:pt x="107000" y="729856"/>
                              </a:lnTo>
                              <a:cubicBezTo>
                                <a:pt x="47906" y="729856"/>
                                <a:pt x="0" y="681950"/>
                                <a:pt x="0" y="622856"/>
                              </a:cubicBezTo>
                              <a:lnTo>
                                <a:pt x="0" y="355365"/>
                              </a:lnTo>
                              <a:lnTo>
                                <a:pt x="0" y="194869"/>
                              </a:lnTo>
                              <a:lnTo>
                                <a:pt x="0" y="194869"/>
                              </a:lnTo>
                              <a:lnTo>
                                <a:pt x="0" y="19487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1E1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7676" w:rsidRDefault="00987676" w:rsidP="009876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对话气泡: 圆角矩形 97" o:spid="_x0000_s1035" style="position:absolute;left:0;text-align:left;margin-left:93.25pt;margin-top:51.6pt;width:308.2pt;height:64.15pt;z-index:2516019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27600,7298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" adj="-11796480,,5400" path="m,194871c,135777,47906,87871,107000,87871l393375,84939,494613,,595597,84091r4225003,3780c4879694,87871,4927600,135777,4927600,194871r,-2l4927600,194869r,160496l4927600,622856v,59094,-47906,107000,-107000,107000l2053167,729856r-1231900,l821267,729856r-714267,c47906,729856,,681950,,622856l,355365,,194869r,l,194871xe" filled="f" strokecolor="#e1e1e1" strokeweight="1pt">
                <v:stroke joinstyle="miter"/>
                <v:formulas/>
                <v:path arrowok="t" o:connecttype="custom" o:connectlocs="0,217526;84988,98086;312451,94814;392863,0;473073,93867;3828921,98086;3913909,217526;3913909,217523;3913909,217523;3913909,396678;3913909,695266;3828921,814705;1630796,814705;652318,814705;652318,814705;84988,814705;0,695266;0,396678;0,217523;0,217523;0,217526" o:connectangles="0,0,0,0,0,0,0,0,0,0,0,0,0,0,0,0,0,0,0,0,0" textboxrect="0,0,4927600,729856"/>
                <v:textbox>
                  <w:txbxContent>
                    <w:p w:rsidR="00987676" w:rsidRDefault="00987676" w:rsidP="0098767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E5629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margin">
                  <wp:posOffset>-807720</wp:posOffset>
                </wp:positionH>
                <wp:positionV relativeFrom="paragraph">
                  <wp:posOffset>765810</wp:posOffset>
                </wp:positionV>
                <wp:extent cx="1777365" cy="70231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365" cy="702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D499D" w:rsidRPr="007D499D" w:rsidRDefault="007D499D" w:rsidP="007D499D">
                            <w:pPr>
                              <w:pStyle w:val="a3"/>
                              <w:spacing w:before="0" w:beforeAutospacing="0" w:after="0" w:afterAutospacing="0" w:line="240" w:lineRule="exact"/>
                              <w:jc w:val="righ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20"/>
                              </w:rPr>
                            </w:pPr>
                            <w:r w:rsidRPr="007D499D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20"/>
                              </w:rPr>
                              <w:t>联系方式</w:t>
                            </w:r>
                          </w:p>
                          <w:p w:rsidR="007D499D" w:rsidRPr="007D499D" w:rsidRDefault="007D499D" w:rsidP="007D499D">
                            <w:pPr>
                              <w:pStyle w:val="a3"/>
                              <w:spacing w:before="0" w:beforeAutospacing="0" w:after="0" w:afterAutospacing="0" w:line="240" w:lineRule="exact"/>
                              <w:jc w:val="righ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20"/>
                              </w:rPr>
                            </w:pPr>
                            <w:r w:rsidRPr="007D499D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20"/>
                              </w:rPr>
                              <w:t>18015201037</w:t>
                            </w:r>
                          </w:p>
                          <w:p w:rsidR="007D499D" w:rsidRPr="007D499D" w:rsidRDefault="007D499D" w:rsidP="007D499D">
                            <w:pPr>
                              <w:pStyle w:val="a3"/>
                              <w:spacing w:before="0" w:beforeAutospacing="0" w:after="0" w:afterAutospacing="0" w:line="240" w:lineRule="exact"/>
                              <w:jc w:val="righ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20"/>
                              </w:rPr>
                            </w:pPr>
                            <w:r w:rsidRPr="007D499D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20"/>
                              </w:rPr>
                              <w:t>邮箱</w:t>
                            </w:r>
                          </w:p>
                          <w:p w:rsidR="007D499D" w:rsidRPr="007D499D" w:rsidRDefault="007D499D" w:rsidP="007D499D">
                            <w:pPr>
                              <w:pStyle w:val="a3"/>
                              <w:spacing w:before="0" w:beforeAutospacing="0" w:after="0" w:afterAutospacing="0" w:line="240" w:lineRule="exact"/>
                              <w:jc w:val="righ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20"/>
                              </w:rPr>
                            </w:pPr>
                            <w:r w:rsidRPr="007D499D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20"/>
                              </w:rPr>
                              <w:t>imkeke@hust.edu.cn</w:t>
                            </w:r>
                          </w:p>
                          <w:p w:rsidR="007D499D" w:rsidRPr="007D499D" w:rsidRDefault="007D499D" w:rsidP="007D499D">
                            <w:pPr>
                              <w:pStyle w:val="a3"/>
                              <w:spacing w:before="0" w:beforeAutospacing="0" w:after="0" w:afterAutospacing="0" w:line="240" w:lineRule="exact"/>
                              <w:jc w:val="center"/>
                              <w:rPr>
                                <w:color w:val="FFFFFF" w:themeColor="background1"/>
                                <w:sz w:val="21"/>
                              </w:rPr>
                            </w:pPr>
                          </w:p>
                          <w:p w:rsidR="00565401" w:rsidRPr="007D499D" w:rsidRDefault="00565401" w:rsidP="007D499D">
                            <w:pPr>
                              <w:pStyle w:val="a3"/>
                              <w:spacing w:before="0" w:beforeAutospacing="0" w:after="0" w:afterAutospacing="0" w:line="240" w:lineRule="exact"/>
                              <w:jc w:val="right"/>
                              <w:rPr>
                                <w:color w:val="FFFFFF" w:themeColor="background1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6" style="position:absolute;left:0;text-align:left;margin-left:-63.6pt;margin-top:60.3pt;width:139.95pt;height:55.3pt;z-index:25161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" filled="f" stroked="f">
                <v:textbox>
                  <w:txbxContent>
                    <w:p w:rsidR="007D499D" w:rsidRPr="007D499D" w:rsidRDefault="007D499D" w:rsidP="007D499D">
                      <w:pPr>
                        <w:pStyle w:val="a3"/>
                        <w:spacing w:before="0" w:beforeAutospacing="0" w:after="0" w:afterAutospacing="0" w:line="240" w:lineRule="exact"/>
                        <w:jc w:val="right"/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20"/>
                        </w:rPr>
                      </w:pPr>
                      <w:r w:rsidRPr="007D499D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20"/>
                        </w:rPr>
                        <w:t>联系方式</w:t>
                      </w:r>
                    </w:p>
                    <w:p w:rsidR="007D499D" w:rsidRPr="007D499D" w:rsidRDefault="007D499D" w:rsidP="007D499D">
                      <w:pPr>
                        <w:pStyle w:val="a3"/>
                        <w:spacing w:before="0" w:beforeAutospacing="0" w:after="0" w:afterAutospacing="0" w:line="240" w:lineRule="exact"/>
                        <w:jc w:val="right"/>
                        <w:rPr>
                          <w:rFonts w:ascii="微软雅黑" w:eastAsia="微软雅黑" w:hAnsi="微软雅黑" w:cstheme="minorBidi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20"/>
                        </w:rPr>
                      </w:pPr>
                      <w:r w:rsidRPr="007D499D">
                        <w:rPr>
                          <w:rFonts w:ascii="微软雅黑" w:eastAsia="微软雅黑" w:hAnsi="微软雅黑" w:cstheme="minorBidi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20"/>
                        </w:rPr>
                        <w:t>18015201037</w:t>
                      </w:r>
                    </w:p>
                    <w:p w:rsidR="007D499D" w:rsidRPr="007D499D" w:rsidRDefault="007D499D" w:rsidP="007D499D">
                      <w:pPr>
                        <w:pStyle w:val="a3"/>
                        <w:spacing w:before="0" w:beforeAutospacing="0" w:after="0" w:afterAutospacing="0" w:line="240" w:lineRule="exact"/>
                        <w:jc w:val="right"/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20"/>
                        </w:rPr>
                      </w:pPr>
                      <w:r w:rsidRPr="007D499D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20"/>
                        </w:rPr>
                        <w:t>邮箱</w:t>
                      </w:r>
                    </w:p>
                    <w:p w:rsidR="007D499D" w:rsidRPr="007D499D" w:rsidRDefault="007D499D" w:rsidP="007D499D">
                      <w:pPr>
                        <w:pStyle w:val="a3"/>
                        <w:spacing w:before="0" w:beforeAutospacing="0" w:after="0" w:afterAutospacing="0" w:line="240" w:lineRule="exact"/>
                        <w:jc w:val="right"/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20"/>
                        </w:rPr>
                      </w:pPr>
                      <w:r w:rsidRPr="007D499D">
                        <w:rPr>
                          <w:rFonts w:ascii="微软雅黑" w:eastAsia="微软雅黑" w:hAnsi="微软雅黑" w:cstheme="minorBidi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20"/>
                        </w:rPr>
                        <w:t>imkeke@hust.edu.cn</w:t>
                      </w:r>
                    </w:p>
                    <w:p w:rsidR="007D499D" w:rsidRPr="007D499D" w:rsidRDefault="007D499D" w:rsidP="007D499D">
                      <w:pPr>
                        <w:pStyle w:val="a3"/>
                        <w:spacing w:before="0" w:beforeAutospacing="0" w:after="0" w:afterAutospacing="0" w:line="240" w:lineRule="exact"/>
                        <w:jc w:val="center"/>
                        <w:rPr>
                          <w:rFonts w:hint="eastAsia"/>
                          <w:color w:val="FFFFFF" w:themeColor="background1"/>
                          <w:sz w:val="21"/>
                        </w:rPr>
                      </w:pPr>
                    </w:p>
                    <w:p w:rsidR="00565401" w:rsidRPr="007D499D" w:rsidRDefault="00565401" w:rsidP="007D499D">
                      <w:pPr>
                        <w:pStyle w:val="a3"/>
                        <w:spacing w:before="0" w:beforeAutospacing="0" w:after="0" w:afterAutospacing="0" w:line="240" w:lineRule="exact"/>
                        <w:jc w:val="right"/>
                        <w:rPr>
                          <w:rFonts w:hint="eastAsia"/>
                          <w:color w:val="FFFFFF" w:themeColor="background1"/>
                          <w:sz w:val="2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E562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F1D14C" wp14:editId="7CF74EC9">
                <wp:simplePos x="0" y="0"/>
                <wp:positionH relativeFrom="page">
                  <wp:posOffset>2247265</wp:posOffset>
                </wp:positionH>
                <wp:positionV relativeFrom="paragraph">
                  <wp:posOffset>241300</wp:posOffset>
                </wp:positionV>
                <wp:extent cx="2279072" cy="512618"/>
                <wp:effectExtent l="0" t="0" r="0" b="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072" cy="5126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D499D" w:rsidRPr="007D499D" w:rsidRDefault="007D499D" w:rsidP="007D499D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kern w:val="24"/>
                                <w:sz w:val="32"/>
                                <w:szCs w:val="40"/>
                              </w:rPr>
                            </w:pPr>
                            <w:r w:rsidRPr="007D499D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kern w:val="24"/>
                                <w:sz w:val="32"/>
                                <w:szCs w:val="40"/>
                              </w:rPr>
                              <w:t>求职意向：XX 职位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1D14C" id="矩形 58" o:spid="_x0000_s1037" style="position:absolute;left:0;text-align:left;margin-left:176.95pt;margin-top:19pt;width:179.45pt;height:40.3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" filled="f" stroked="f">
                <v:textbox>
                  <w:txbxContent>
                    <w:p w:rsidR="007D499D" w:rsidRPr="007D499D" w:rsidRDefault="007D499D" w:rsidP="007D499D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kern w:val="24"/>
                          <w:sz w:val="32"/>
                          <w:szCs w:val="40"/>
                        </w:rPr>
                      </w:pPr>
                      <w:r w:rsidRPr="007D499D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kern w:val="24"/>
                          <w:sz w:val="32"/>
                          <w:szCs w:val="40"/>
                        </w:rPr>
                        <w:t>求职意向：</w:t>
                      </w:r>
                      <w:r w:rsidRPr="007D499D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kern w:val="24"/>
                          <w:sz w:val="32"/>
                          <w:szCs w:val="40"/>
                        </w:rPr>
                        <w:t>XX 职位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E5629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139700</wp:posOffset>
                </wp:positionV>
                <wp:extent cx="2171700" cy="516255"/>
                <wp:effectExtent l="0" t="0" r="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16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65401" w:rsidRPr="007D499D" w:rsidRDefault="007D499D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0"/>
                              </w:rPr>
                            </w:pPr>
                            <w:r w:rsidRPr="007D499D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0"/>
                              </w:rPr>
                              <w:t>华小闻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0" o:spid="_x0000_s1038" style="position:absolute;left:0;text-align:left;margin-left:0;margin-top:11pt;width:171pt;height:40.65pt;z-index:2516172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" filled="f" stroked="f">
                <v:textbox>
                  <w:txbxContent>
                    <w:p w:rsidR="00565401" w:rsidRPr="007D499D" w:rsidRDefault="007D499D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0"/>
                        </w:rPr>
                      </w:pPr>
                      <w:r w:rsidRPr="007D499D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0"/>
                        </w:rPr>
                        <w:t>华小闻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604AA">
        <w:rPr>
          <w:noProof/>
        </w:rPr>
        <w:drawing>
          <wp:anchor distT="0" distB="0" distL="114300" distR="114300" simplePos="0" relativeHeight="25160396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6975" cy="1069594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9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65401" w:rsidSect="007E5629">
      <w:pgSz w:w="11906" w:h="16838"/>
      <w:pgMar w:top="0" w:right="1797" w:bottom="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43F" w:rsidRDefault="0035543F" w:rsidP="00F02214">
      <w:r>
        <w:separator/>
      </w:r>
    </w:p>
  </w:endnote>
  <w:endnote w:type="continuationSeparator" w:id="0">
    <w:p w:rsidR="0035543F" w:rsidRDefault="0035543F" w:rsidP="00F02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43F" w:rsidRDefault="0035543F" w:rsidP="00F02214">
      <w:r>
        <w:separator/>
      </w:r>
    </w:p>
  </w:footnote>
  <w:footnote w:type="continuationSeparator" w:id="0">
    <w:p w:rsidR="0035543F" w:rsidRDefault="0035543F" w:rsidP="00F022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068A4"/>
    <w:multiLevelType w:val="multilevel"/>
    <w:tmpl w:val="419068A4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44F5CE2"/>
    <w:multiLevelType w:val="multilevel"/>
    <w:tmpl w:val="444F5CE2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5A493F"/>
    <w:rsid w:val="000A6EDE"/>
    <w:rsid w:val="00127990"/>
    <w:rsid w:val="001D3FAB"/>
    <w:rsid w:val="002604AA"/>
    <w:rsid w:val="002E26C2"/>
    <w:rsid w:val="00316428"/>
    <w:rsid w:val="0035543F"/>
    <w:rsid w:val="00565401"/>
    <w:rsid w:val="007669CA"/>
    <w:rsid w:val="007C4927"/>
    <w:rsid w:val="007D499D"/>
    <w:rsid w:val="007E5629"/>
    <w:rsid w:val="00843008"/>
    <w:rsid w:val="008812E3"/>
    <w:rsid w:val="008B11F0"/>
    <w:rsid w:val="00987676"/>
    <w:rsid w:val="00E04A64"/>
    <w:rsid w:val="00EE478E"/>
    <w:rsid w:val="00F02214"/>
    <w:rsid w:val="00FB0462"/>
    <w:rsid w:val="2F712A5F"/>
    <w:rsid w:val="375A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70FDF94"/>
  <w15:docId w15:val="{55AD0BA0-8D2A-4C4C-B46A-69FCF07F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478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表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02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2214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22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221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简历—创意定制B.docx</Template>
  <TotalTime>212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戴竞锋</dc:creator>
  <cp:lastModifiedBy>戴竞锋</cp:lastModifiedBy>
  <cp:revision>5</cp:revision>
  <dcterms:created xsi:type="dcterms:W3CDTF">2019-03-01T09:03:00Z</dcterms:created>
  <dcterms:modified xsi:type="dcterms:W3CDTF">2019-03-02T12:53:00Z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